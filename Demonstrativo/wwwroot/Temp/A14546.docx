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B969" w14:textId="2AB9A247" w:rsidR="00FD3713" w:rsidRPr="002432F5" w:rsidRDefault="002432F5" w:rsidP="00FD3713">
      <w:pPr>
        <w:pStyle w:val="Ttulo1"/>
        <w:rPr>
          <w:rFonts w:eastAsia="Segoe UI Emoji"/>
        </w:rPr>
      </w:pPr>
      <w:r>
        <w:rPr>
          <w:rFonts w:eastAsia="Segoe UI Emoji"/>
        </w:rPr>
        <w:t>tar</w:t>
      </w:r>
      <w:r w:rsidR="00B51E93">
        <w:rPr>
          <w:rFonts w:eastAsia="Segoe UI Emoji"/>
        </w:rPr>
        <w:t>E</w:t>
      </w:r>
      <w:r>
        <w:rPr>
          <w:rFonts w:eastAsia="Segoe UI Emoji"/>
        </w:rPr>
        <w:t>fa</w:t>
      </w:r>
      <w:r w:rsidR="005F024D">
        <w:rPr>
          <w:rFonts w:eastAsia="Segoe UI Emoji"/>
        </w:rPr>
        <w:t xml:space="preserve"> -&gt; </w:t>
      </w:r>
      <w:r w:rsidR="00EE4BB3">
        <w:rPr>
          <w:rFonts w:eastAsia="Segoe UI Emoji"/>
        </w:rPr>
        <w:t xml:space="preserve">Troca de </w:t>
      </w:r>
      <w:r w:rsidR="00EC6E7F">
        <w:rPr>
          <w:rFonts w:eastAsia="Segoe UI Emoji"/>
        </w:rPr>
        <w:t>responsável</w:t>
      </w:r>
    </w:p>
    <w:p w14:paraId="04B26457" w14:textId="77777777" w:rsidR="005F024D" w:rsidRDefault="00810B51" w:rsidP="005F024D">
      <w:pPr>
        <w:pStyle w:val="Ttulo2"/>
        <w:rPr>
          <w:rFonts w:eastAsia="Segoe UI Emoji"/>
        </w:rPr>
      </w:pPr>
      <w:r>
        <w:rPr>
          <w:rFonts w:eastAsia="Segoe UI Emoji"/>
        </w:rPr>
        <w:t>TELA</w:t>
      </w:r>
      <w:r w:rsidR="006E3F0F">
        <w:rPr>
          <w:rFonts w:eastAsia="Segoe UI Emoji"/>
        </w:rPr>
        <w:t xml:space="preserve">: TASKs -&gt; </w:t>
      </w:r>
      <w:r w:rsidR="00BF3C18">
        <w:rPr>
          <w:rFonts w:eastAsia="Segoe UI Emoji"/>
        </w:rPr>
        <w:t>TASK00</w:t>
      </w:r>
      <w:r w:rsidR="005F024D">
        <w:rPr>
          <w:rFonts w:eastAsia="Segoe UI Emoji"/>
        </w:rPr>
        <w:t>2</w:t>
      </w:r>
    </w:p>
    <w:p w14:paraId="7B3BAF01" w14:textId="629ED5AA" w:rsidR="005F024D" w:rsidRDefault="00493E23" w:rsidP="005F024D">
      <w:pPr>
        <w:pStyle w:val="Ttulo2"/>
        <w:rPr>
          <w:rStyle w:val="Hyperlink"/>
          <w:rFonts w:eastAsia="Segoe UI Emoji"/>
        </w:rPr>
      </w:pPr>
      <w:hyperlink r:id="rId11" w:history="1">
        <w:r w:rsidR="00EE4BB3" w:rsidRPr="009B7CE4">
          <w:rPr>
            <w:rStyle w:val="Hyperlink"/>
            <w:rFonts w:eastAsia="Segoe UI Emoji"/>
          </w:rPr>
          <w:t>https://www.figma.com/file/wz8y2qlfuUmJ7YcXsUcwKz/Qualitor%2B-2021%2F22?node-id=7319%3A26397</w:t>
        </w:r>
      </w:hyperlink>
    </w:p>
    <w:p w14:paraId="07CB35B8" w14:textId="3717EDB7" w:rsidR="00EC6E7F" w:rsidRDefault="00EC6E7F" w:rsidP="00EC6E7F">
      <w:pPr>
        <w:contextualSpacing/>
        <w:rPr>
          <w:rFonts w:eastAsia="Segoe UI Emoji"/>
          <w:b/>
          <w:bCs/>
        </w:rPr>
      </w:pPr>
      <w:r w:rsidRPr="00EC6E7F">
        <w:rPr>
          <w:rFonts w:eastAsia="Segoe UI Emoji"/>
          <w:b/>
          <w:bCs/>
        </w:rPr>
        <w:t>Listar usuários para seleção do responsável pela tarefa</w:t>
      </w:r>
    </w:p>
    <w:p w14:paraId="2C0751C2" w14:textId="1D3AD8DB" w:rsidR="00EC6E7F" w:rsidRDefault="00EC6E7F" w:rsidP="00EC6E7F">
      <w:pPr>
        <w:contextualSpacing/>
        <w:rPr>
          <w:rFonts w:eastAsia="Segoe UI Emoji"/>
          <w:b/>
          <w:bCs/>
        </w:rPr>
      </w:pPr>
      <w:r>
        <w:rPr>
          <w:rFonts w:eastAsia="Segoe UI Emoji"/>
          <w:b/>
          <w:bCs/>
        </w:rPr>
        <w:tab/>
      </w:r>
      <w:r w:rsidRPr="00EC6E7F">
        <w:rPr>
          <w:rFonts w:eastAsia="Segoe UI Emoji"/>
        </w:rPr>
        <w:drawing>
          <wp:inline distT="0" distB="0" distL="0" distR="0" wp14:anchorId="759E1DDA" wp14:editId="4DEC1B4C">
            <wp:extent cx="3229426" cy="1467055"/>
            <wp:effectExtent l="0" t="0" r="952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B5B4" w14:textId="5E3077D2" w:rsidR="00EC6E7F" w:rsidRDefault="00EC6E7F" w:rsidP="00EC6E7F">
      <w:pPr>
        <w:contextualSpacing/>
        <w:rPr>
          <w:rFonts w:eastAsia="Segoe UI Emoji"/>
        </w:rPr>
      </w:pPr>
      <w:r w:rsidRPr="00EC6E7F">
        <w:rPr>
          <w:rFonts w:eastAsia="Segoe UI Emoji"/>
        </w:rPr>
        <w:tab/>
        <w:t xml:space="preserve">Gatilho -&gt; </w:t>
      </w:r>
      <w:r>
        <w:rPr>
          <w:rFonts w:eastAsia="Segoe UI Emoji"/>
        </w:rPr>
        <w:t>ao clicar no select que apresenta o responsável pela tarefa</w:t>
      </w:r>
      <w:r w:rsidR="001605FE">
        <w:rPr>
          <w:rFonts w:eastAsia="Segoe UI Emoji"/>
        </w:rPr>
        <w:t>, e digitar algo no campo</w:t>
      </w:r>
    </w:p>
    <w:p w14:paraId="0D101455" w14:textId="77777777" w:rsidR="001605FE" w:rsidRDefault="00EC6E7F" w:rsidP="00EC6E7F">
      <w:pPr>
        <w:contextualSpacing/>
        <w:rPr>
          <w:rFonts w:eastAsia="Segoe UI Emoji"/>
        </w:rPr>
      </w:pPr>
      <w:r>
        <w:rPr>
          <w:rFonts w:eastAsia="Segoe UI Emoji"/>
        </w:rPr>
        <w:tab/>
        <w:t xml:space="preserve">Ação -&gt; apresentar </w:t>
      </w:r>
      <w:r w:rsidR="001605FE">
        <w:rPr>
          <w:rFonts w:eastAsia="Segoe UI Emoji"/>
        </w:rPr>
        <w:t>pesquisa de usuários</w:t>
      </w:r>
    </w:p>
    <w:p w14:paraId="3BEE0E70" w14:textId="2E62CD98" w:rsidR="00EC6E7F" w:rsidRDefault="001605FE" w:rsidP="001605FE">
      <w:pPr>
        <w:ind w:firstLine="708"/>
        <w:contextualSpacing/>
        <w:rPr>
          <w:rFonts w:eastAsia="Segoe UI Emoji"/>
        </w:rPr>
      </w:pPr>
      <w:hyperlink r:id="rId13" w:history="1">
        <w:r w:rsidRPr="009B7CE4">
          <w:rPr>
            <w:rStyle w:val="Hyperlink"/>
            <w:rFonts w:eastAsia="Segoe UI Emoji"/>
          </w:rPr>
          <w:t>https://www.figma.com/file/wz8y2qlfuUmJ7YcXsUcwKz/Qualitor%2B-2021%2F22?node-id=7448%3A29686</w:t>
        </w:r>
      </w:hyperlink>
      <w:r>
        <w:rPr>
          <w:rFonts w:eastAsia="Segoe UI Emoji"/>
        </w:rPr>
        <w:t xml:space="preserve"> </w:t>
      </w:r>
    </w:p>
    <w:p w14:paraId="3FE14932" w14:textId="26E87835" w:rsidR="001605FE" w:rsidRDefault="001605FE" w:rsidP="001605FE">
      <w:pPr>
        <w:ind w:firstLine="708"/>
        <w:contextualSpacing/>
        <w:rPr>
          <w:rFonts w:eastAsia="Segoe UI Emoji"/>
        </w:rPr>
      </w:pPr>
      <w:r>
        <w:rPr>
          <w:rFonts w:eastAsia="Segoe UI Emoji"/>
        </w:rPr>
        <w:t>Rota -&gt; GET /user/</w:t>
      </w:r>
    </w:p>
    <w:p w14:paraId="3F585C46" w14:textId="4AD60F72" w:rsidR="001605FE" w:rsidRDefault="001605FE" w:rsidP="001605FE">
      <w:pPr>
        <w:ind w:firstLine="708"/>
        <w:contextualSpacing/>
        <w:rPr>
          <w:rFonts w:eastAsia="Segoe UI Emoji"/>
        </w:rPr>
      </w:pPr>
      <w:r>
        <w:rPr>
          <w:rFonts w:eastAsia="Segoe UI Emoji"/>
        </w:rPr>
        <w:t>Retorno -&gt; Array[User]</w:t>
      </w:r>
    </w:p>
    <w:p w14:paraId="02162123" w14:textId="301D20B0" w:rsidR="001605FE" w:rsidRDefault="001605FE" w:rsidP="001605FE">
      <w:pPr>
        <w:ind w:firstLine="708"/>
        <w:contextualSpacing/>
        <w:rPr>
          <w:rFonts w:eastAsia="Segoe UI Emoji"/>
        </w:rPr>
      </w:pPr>
      <w:r>
        <w:rPr>
          <w:rFonts w:eastAsia="Segoe UI Emoji"/>
        </w:rPr>
        <w:t>Tratamento do retorno -&gt; listar usuários disponíveis, usando como filtro o termo informado no campo</w:t>
      </w:r>
    </w:p>
    <w:p w14:paraId="044AB9D2" w14:textId="41C761F7" w:rsidR="001605FE" w:rsidRDefault="001605FE" w:rsidP="001605FE">
      <w:pPr>
        <w:ind w:firstLine="708"/>
        <w:contextualSpacing/>
        <w:rPr>
          <w:rFonts w:eastAsia="Segoe UI Emoji"/>
        </w:rPr>
      </w:pPr>
    </w:p>
    <w:p w14:paraId="19060ECF" w14:textId="5698EA79" w:rsidR="001605FE" w:rsidRPr="00F67956" w:rsidRDefault="001605FE" w:rsidP="001605FE">
      <w:pPr>
        <w:contextualSpacing/>
        <w:rPr>
          <w:rFonts w:eastAsia="Segoe UI Emoji"/>
          <w:b/>
          <w:bCs/>
        </w:rPr>
      </w:pPr>
      <w:r w:rsidRPr="00F67956">
        <w:rPr>
          <w:rFonts w:eastAsia="Segoe UI Emoji"/>
          <w:b/>
          <w:bCs/>
        </w:rPr>
        <w:t>Efetuar troca de responsável pela tarefa</w:t>
      </w:r>
    </w:p>
    <w:p w14:paraId="436808BC" w14:textId="0008D825" w:rsidR="001605FE" w:rsidRDefault="001605FE" w:rsidP="001605FE">
      <w:pPr>
        <w:contextualSpacing/>
        <w:rPr>
          <w:rFonts w:eastAsia="Segoe UI Emoji"/>
        </w:rPr>
      </w:pPr>
      <w:r>
        <w:rPr>
          <w:rFonts w:eastAsia="Segoe UI Emoji"/>
        </w:rPr>
        <w:tab/>
        <w:t>Gatilho -&gt; ao clicar no nome de um usuário listado</w:t>
      </w:r>
    </w:p>
    <w:p w14:paraId="6E58A2C2" w14:textId="11628FBD" w:rsidR="001605FE" w:rsidRDefault="001605FE" w:rsidP="001605FE">
      <w:pPr>
        <w:contextualSpacing/>
        <w:rPr>
          <w:rFonts w:eastAsia="Segoe UI Emoji"/>
        </w:rPr>
      </w:pPr>
      <w:r>
        <w:rPr>
          <w:rFonts w:eastAsia="Segoe UI Emoji"/>
        </w:rPr>
        <w:tab/>
        <w:t>Ação -&gt; disparar a troca de responsável pela tarefa</w:t>
      </w:r>
    </w:p>
    <w:p w14:paraId="0D30FB3D" w14:textId="6FB6368B" w:rsidR="001605FE" w:rsidRDefault="001605FE" w:rsidP="001605FE">
      <w:pPr>
        <w:contextualSpacing/>
        <w:rPr>
          <w:rFonts w:eastAsia="Segoe UI Emoji"/>
          <w:lang w:val="en-US"/>
        </w:rPr>
      </w:pPr>
      <w:r>
        <w:rPr>
          <w:rFonts w:eastAsia="Segoe UI Emoji"/>
        </w:rPr>
        <w:tab/>
      </w:r>
      <w:r w:rsidRPr="001605FE">
        <w:rPr>
          <w:rFonts w:eastAsia="Segoe UI Emoji"/>
          <w:lang w:val="en-US"/>
        </w:rPr>
        <w:t xml:space="preserve">Rota -&gt; PATCH </w:t>
      </w:r>
      <w:r>
        <w:rPr>
          <w:rFonts w:eastAsia="Segoe UI Emoji"/>
          <w:lang w:val="en-US"/>
        </w:rPr>
        <w:t>/</w:t>
      </w:r>
      <w:r w:rsidRPr="001605FE">
        <w:rPr>
          <w:rFonts w:eastAsia="Segoe UI Emoji"/>
          <w:lang w:val="en-US"/>
        </w:rPr>
        <w:t>task/</w:t>
      </w:r>
      <w:r>
        <w:rPr>
          <w:rFonts w:eastAsia="Segoe UI Emoji"/>
          <w:lang w:val="en-US"/>
        </w:rPr>
        <w:t>:</w:t>
      </w:r>
      <w:r w:rsidRPr="001605FE">
        <w:rPr>
          <w:rFonts w:eastAsia="Segoe UI Emoji"/>
          <w:lang w:val="en-US"/>
        </w:rPr>
        <w:t>id/assignee</w:t>
      </w:r>
    </w:p>
    <w:p w14:paraId="3C57752C" w14:textId="10D800E9" w:rsidR="001605FE" w:rsidRDefault="001605FE" w:rsidP="001605FE">
      <w:pPr>
        <w:contextualSpacing/>
        <w:rPr>
          <w:rFonts w:eastAsia="Segoe UI Emoji"/>
          <w:lang w:val="en-US"/>
        </w:rPr>
      </w:pPr>
      <w:r>
        <w:rPr>
          <w:rFonts w:eastAsia="Segoe UI Emoji"/>
          <w:lang w:val="en-US"/>
        </w:rPr>
        <w:tab/>
        <w:t>Retorno -&gt; Boolean</w:t>
      </w:r>
    </w:p>
    <w:p w14:paraId="49A7A337" w14:textId="51045DE8" w:rsidR="001605FE" w:rsidRDefault="001605FE" w:rsidP="001605FE">
      <w:pPr>
        <w:contextualSpacing/>
        <w:rPr>
          <w:rFonts w:eastAsia="Segoe UI Emoji"/>
          <w:lang w:val="en-US"/>
        </w:rPr>
      </w:pPr>
      <w:r>
        <w:rPr>
          <w:rFonts w:eastAsia="Segoe UI Emoji"/>
          <w:lang w:val="en-US"/>
        </w:rPr>
        <w:tab/>
        <w:t>Tratamento do retorno</w:t>
      </w:r>
    </w:p>
    <w:p w14:paraId="2F93756F" w14:textId="2950505C" w:rsidR="001605FE" w:rsidRDefault="001605FE" w:rsidP="001605FE">
      <w:pPr>
        <w:contextualSpacing/>
        <w:rPr>
          <w:rFonts w:eastAsia="Segoe UI Emoji"/>
        </w:rPr>
      </w:pPr>
      <w:r>
        <w:rPr>
          <w:rFonts w:eastAsia="Segoe UI Emoji"/>
          <w:lang w:val="en-US"/>
        </w:rPr>
        <w:lastRenderedPageBreak/>
        <w:tab/>
      </w:r>
      <w:r>
        <w:rPr>
          <w:rFonts w:eastAsia="Segoe UI Emoji"/>
          <w:lang w:val="en-US"/>
        </w:rPr>
        <w:tab/>
      </w:r>
      <w:r w:rsidRPr="001605FE">
        <w:rPr>
          <w:rFonts w:eastAsia="Segoe UI Emoji"/>
        </w:rPr>
        <w:t>Em caso de falha, alertar u</w:t>
      </w:r>
      <w:r>
        <w:rPr>
          <w:rFonts w:eastAsia="Segoe UI Emoji"/>
        </w:rPr>
        <w:t>suário sobre o erro.</w:t>
      </w:r>
    </w:p>
    <w:p w14:paraId="0927AACC" w14:textId="1748CB75" w:rsidR="001605FE" w:rsidRPr="001605FE" w:rsidRDefault="001605FE" w:rsidP="001605FE">
      <w:pPr>
        <w:contextualSpacing/>
        <w:rPr>
          <w:rFonts w:eastAsia="Segoe UI Emoji"/>
        </w:rPr>
      </w:pPr>
      <w:r>
        <w:rPr>
          <w:rFonts w:eastAsia="Segoe UI Emoji"/>
        </w:rPr>
        <w:tab/>
      </w:r>
      <w:r>
        <w:rPr>
          <w:rFonts w:eastAsia="Segoe UI Emoji"/>
        </w:rPr>
        <w:tab/>
        <w:t>Em caso de sucesso, alertar o usuário que o responsável pela tarefa foi alterado, e atualizar o campo “</w:t>
      </w:r>
      <w:r w:rsidR="00F67956">
        <w:rPr>
          <w:rFonts w:eastAsia="Segoe UI Emoji"/>
        </w:rPr>
        <w:t>Responsável pela tarefa</w:t>
      </w:r>
      <w:r>
        <w:rPr>
          <w:rFonts w:eastAsia="Segoe UI Emoji"/>
        </w:rPr>
        <w:t>”</w:t>
      </w:r>
    </w:p>
    <w:sectPr w:rsidR="001605FE" w:rsidRPr="001605FE" w:rsidSect="004812AC">
      <w:headerReference w:type="default" r:id="rId14"/>
      <w:footerReference w:type="default" r:id="rId15"/>
      <w:pgSz w:w="16838" w:h="11906" w:orient="landscape"/>
      <w:pgMar w:top="1701" w:right="1417" w:bottom="113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66636" w14:textId="77777777" w:rsidR="00493E23" w:rsidRDefault="00493E23" w:rsidP="00883C85">
      <w:pPr>
        <w:spacing w:before="0" w:after="0" w:line="240" w:lineRule="auto"/>
      </w:pPr>
      <w:r>
        <w:separator/>
      </w:r>
    </w:p>
  </w:endnote>
  <w:endnote w:type="continuationSeparator" w:id="0">
    <w:p w14:paraId="57A463C3" w14:textId="77777777" w:rsidR="00493E23" w:rsidRDefault="00493E23" w:rsidP="00883C85">
      <w:pPr>
        <w:spacing w:before="0" w:after="0" w:line="240" w:lineRule="auto"/>
      </w:pPr>
      <w:r>
        <w:continuationSeparator/>
      </w:r>
    </w:p>
  </w:endnote>
  <w:endnote w:type="continuationNotice" w:id="1">
    <w:p w14:paraId="42E522A4" w14:textId="77777777" w:rsidR="00493E23" w:rsidRDefault="00493E2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ven Pro">
    <w:panose1 w:val="00000000000000000000"/>
    <w:charset w:val="00"/>
    <w:family w:val="auto"/>
    <w:pitch w:val="variable"/>
    <w:sig w:usb0="A00000FF" w:usb1="5000205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aven Pro" w:eastAsiaTheme="majorEastAsia" w:hAnsi="Maven Pro" w:cstheme="majorBidi"/>
        <w:sz w:val="28"/>
        <w:szCs w:val="28"/>
      </w:rPr>
      <w:id w:val="-1957932583"/>
      <w:docPartObj>
        <w:docPartGallery w:val="Page Numbers (Bottom of Page)"/>
        <w:docPartUnique/>
      </w:docPartObj>
    </w:sdtPr>
    <w:sdtEndPr/>
    <w:sdtContent>
      <w:p w14:paraId="118160F9" w14:textId="6D5800BF" w:rsidR="004F5FF1" w:rsidRPr="004F5FF1" w:rsidRDefault="004F5FF1">
        <w:pPr>
          <w:pStyle w:val="Rodap"/>
          <w:jc w:val="center"/>
          <w:rPr>
            <w:rFonts w:ascii="Maven Pro" w:eastAsiaTheme="majorEastAsia" w:hAnsi="Maven Pro" w:cstheme="majorBidi"/>
            <w:sz w:val="28"/>
            <w:szCs w:val="28"/>
          </w:rPr>
        </w:pPr>
        <w:r w:rsidRPr="004F5FF1">
          <w:rPr>
            <w:rFonts w:ascii="Maven Pro" w:eastAsiaTheme="minorEastAsia" w:hAnsi="Maven Pro"/>
            <w:sz w:val="28"/>
            <w:szCs w:val="28"/>
          </w:rPr>
          <w:fldChar w:fldCharType="begin"/>
        </w:r>
        <w:r w:rsidRPr="004F5FF1">
          <w:rPr>
            <w:rFonts w:ascii="Maven Pro" w:hAnsi="Maven Pro"/>
            <w:sz w:val="28"/>
            <w:szCs w:val="28"/>
          </w:rPr>
          <w:instrText>PAGE    \* MERGEFORMAT</w:instrText>
        </w:r>
        <w:r w:rsidRPr="004F5FF1">
          <w:rPr>
            <w:rFonts w:ascii="Maven Pro" w:eastAsiaTheme="minorEastAsia" w:hAnsi="Maven Pro"/>
            <w:sz w:val="28"/>
            <w:szCs w:val="28"/>
          </w:rPr>
          <w:fldChar w:fldCharType="separate"/>
        </w:r>
        <w:r w:rsidRPr="004F5FF1">
          <w:rPr>
            <w:rFonts w:ascii="Maven Pro" w:eastAsiaTheme="majorEastAsia" w:hAnsi="Maven Pro" w:cstheme="majorBidi"/>
            <w:sz w:val="28"/>
            <w:szCs w:val="28"/>
          </w:rPr>
          <w:t>2</w:t>
        </w:r>
        <w:r w:rsidRPr="004F5FF1">
          <w:rPr>
            <w:rFonts w:ascii="Maven Pro" w:eastAsiaTheme="majorEastAsia" w:hAnsi="Maven Pro" w:cstheme="majorBidi"/>
            <w:sz w:val="28"/>
            <w:szCs w:val="28"/>
          </w:rPr>
          <w:fldChar w:fldCharType="end"/>
        </w:r>
      </w:p>
    </w:sdtContent>
  </w:sdt>
  <w:p w14:paraId="5C8A5070" w14:textId="77777777" w:rsidR="00D276C1" w:rsidRDefault="00D276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29D3" w14:textId="77777777" w:rsidR="00493E23" w:rsidRDefault="00493E23" w:rsidP="00883C85">
      <w:pPr>
        <w:spacing w:before="0" w:after="0" w:line="240" w:lineRule="auto"/>
      </w:pPr>
      <w:r>
        <w:separator/>
      </w:r>
    </w:p>
  </w:footnote>
  <w:footnote w:type="continuationSeparator" w:id="0">
    <w:p w14:paraId="21449F91" w14:textId="77777777" w:rsidR="00493E23" w:rsidRDefault="00493E23" w:rsidP="00883C85">
      <w:pPr>
        <w:spacing w:before="0" w:after="0" w:line="240" w:lineRule="auto"/>
      </w:pPr>
      <w:r>
        <w:continuationSeparator/>
      </w:r>
    </w:p>
  </w:footnote>
  <w:footnote w:type="continuationNotice" w:id="1">
    <w:p w14:paraId="006DE5D4" w14:textId="77777777" w:rsidR="00493E23" w:rsidRDefault="00493E2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506E" w14:textId="7FC70F3D" w:rsidR="00D276C1" w:rsidRDefault="004F5FF1" w:rsidP="004F5FF1">
    <w:pPr>
      <w:pStyle w:val="Cabealho"/>
    </w:pPr>
    <w:r w:rsidRPr="004F5FF1">
      <w:rPr>
        <w:noProof/>
      </w:rPr>
      <w:drawing>
        <wp:inline distT="0" distB="0" distL="0" distR="0" wp14:anchorId="60FE5F9F" wp14:editId="70487595">
          <wp:extent cx="1303361" cy="325840"/>
          <wp:effectExtent l="0" t="0" r="0" b="0"/>
          <wp:docPr id="7" name="Imagem 7" descr="Desenho de um círcul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de um círcul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9216" cy="332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A081DC" w14:textId="77777777" w:rsidR="004F5FF1" w:rsidRDefault="004F5FF1" w:rsidP="004F5FF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EB9"/>
    <w:multiLevelType w:val="hybridMultilevel"/>
    <w:tmpl w:val="3918C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6ABC"/>
    <w:multiLevelType w:val="hybridMultilevel"/>
    <w:tmpl w:val="74F42374"/>
    <w:lvl w:ilvl="0" w:tplc="1792A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7BE9"/>
    <w:multiLevelType w:val="hybridMultilevel"/>
    <w:tmpl w:val="028E748A"/>
    <w:lvl w:ilvl="0" w:tplc="5C6E6F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E7577"/>
    <w:multiLevelType w:val="hybridMultilevel"/>
    <w:tmpl w:val="8F5EB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28ED"/>
    <w:multiLevelType w:val="hybridMultilevel"/>
    <w:tmpl w:val="8F5EB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11854"/>
    <w:multiLevelType w:val="hybridMultilevel"/>
    <w:tmpl w:val="621E71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57DF8"/>
    <w:multiLevelType w:val="hybridMultilevel"/>
    <w:tmpl w:val="3280D89C"/>
    <w:lvl w:ilvl="0" w:tplc="CE8A2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41E57"/>
    <w:multiLevelType w:val="hybridMultilevel"/>
    <w:tmpl w:val="6E96EC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7779"/>
    <w:multiLevelType w:val="hybridMultilevel"/>
    <w:tmpl w:val="621E7132"/>
    <w:lvl w:ilvl="0" w:tplc="0B14492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25CC5"/>
    <w:multiLevelType w:val="hybridMultilevel"/>
    <w:tmpl w:val="D3B2D8E6"/>
    <w:lvl w:ilvl="0" w:tplc="440CF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A5F73"/>
    <w:multiLevelType w:val="hybridMultilevel"/>
    <w:tmpl w:val="0D609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67C03"/>
    <w:multiLevelType w:val="hybridMultilevel"/>
    <w:tmpl w:val="8A0C5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17969"/>
    <w:multiLevelType w:val="hybridMultilevel"/>
    <w:tmpl w:val="8A0C5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F522B"/>
    <w:multiLevelType w:val="hybridMultilevel"/>
    <w:tmpl w:val="1962498E"/>
    <w:lvl w:ilvl="0" w:tplc="F23A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C7635"/>
    <w:multiLevelType w:val="hybridMultilevel"/>
    <w:tmpl w:val="F7B0C258"/>
    <w:lvl w:ilvl="0" w:tplc="0416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1003A"/>
    <w:multiLevelType w:val="hybridMultilevel"/>
    <w:tmpl w:val="E35AB33C"/>
    <w:lvl w:ilvl="0" w:tplc="4AAE6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A5BF7"/>
    <w:multiLevelType w:val="hybridMultilevel"/>
    <w:tmpl w:val="91EEDDC4"/>
    <w:lvl w:ilvl="0" w:tplc="33BE83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DC74599"/>
    <w:multiLevelType w:val="hybridMultilevel"/>
    <w:tmpl w:val="43C06D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47317"/>
    <w:multiLevelType w:val="hybridMultilevel"/>
    <w:tmpl w:val="FCBEAAF2"/>
    <w:lvl w:ilvl="0" w:tplc="E6063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95B6B"/>
    <w:multiLevelType w:val="hybridMultilevel"/>
    <w:tmpl w:val="481E3C7C"/>
    <w:lvl w:ilvl="0" w:tplc="34FE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C6B25"/>
    <w:multiLevelType w:val="hybridMultilevel"/>
    <w:tmpl w:val="B4361A0C"/>
    <w:lvl w:ilvl="0" w:tplc="889C7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761932"/>
    <w:multiLevelType w:val="hybridMultilevel"/>
    <w:tmpl w:val="B2504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B1CB6"/>
    <w:multiLevelType w:val="hybridMultilevel"/>
    <w:tmpl w:val="7CC63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325D29"/>
    <w:multiLevelType w:val="hybridMultilevel"/>
    <w:tmpl w:val="2E70E5E8"/>
    <w:lvl w:ilvl="0" w:tplc="0416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52" w:hanging="360"/>
      </w:pPr>
    </w:lvl>
    <w:lvl w:ilvl="2" w:tplc="0416001B">
      <w:start w:val="1"/>
      <w:numFmt w:val="lowerRoman"/>
      <w:lvlText w:val="%3."/>
      <w:lvlJc w:val="right"/>
      <w:pPr>
        <w:ind w:left="2172" w:hanging="180"/>
      </w:pPr>
    </w:lvl>
    <w:lvl w:ilvl="3" w:tplc="0416000F">
      <w:start w:val="1"/>
      <w:numFmt w:val="decimal"/>
      <w:lvlText w:val="%4."/>
      <w:lvlJc w:val="left"/>
      <w:pPr>
        <w:ind w:left="2892" w:hanging="360"/>
      </w:pPr>
    </w:lvl>
    <w:lvl w:ilvl="4" w:tplc="04160019" w:tentative="1">
      <w:start w:val="1"/>
      <w:numFmt w:val="lowerLetter"/>
      <w:lvlText w:val="%5."/>
      <w:lvlJc w:val="left"/>
      <w:pPr>
        <w:ind w:left="3612" w:hanging="360"/>
      </w:pPr>
    </w:lvl>
    <w:lvl w:ilvl="5" w:tplc="0416001B" w:tentative="1">
      <w:start w:val="1"/>
      <w:numFmt w:val="lowerRoman"/>
      <w:lvlText w:val="%6."/>
      <w:lvlJc w:val="right"/>
      <w:pPr>
        <w:ind w:left="4332" w:hanging="180"/>
      </w:pPr>
    </w:lvl>
    <w:lvl w:ilvl="6" w:tplc="0416000F" w:tentative="1">
      <w:start w:val="1"/>
      <w:numFmt w:val="decimal"/>
      <w:lvlText w:val="%7."/>
      <w:lvlJc w:val="left"/>
      <w:pPr>
        <w:ind w:left="5052" w:hanging="360"/>
      </w:pPr>
    </w:lvl>
    <w:lvl w:ilvl="7" w:tplc="04160019" w:tentative="1">
      <w:start w:val="1"/>
      <w:numFmt w:val="lowerLetter"/>
      <w:lvlText w:val="%8."/>
      <w:lvlJc w:val="left"/>
      <w:pPr>
        <w:ind w:left="5772" w:hanging="360"/>
      </w:pPr>
    </w:lvl>
    <w:lvl w:ilvl="8" w:tplc="0416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 w15:restartNumberingAfterBreak="0">
    <w:nsid w:val="5A937FF2"/>
    <w:multiLevelType w:val="hybridMultilevel"/>
    <w:tmpl w:val="621E713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F3FBC"/>
    <w:multiLevelType w:val="hybridMultilevel"/>
    <w:tmpl w:val="A8984B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936B35"/>
    <w:multiLevelType w:val="hybridMultilevel"/>
    <w:tmpl w:val="8F5EB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14018"/>
    <w:multiLevelType w:val="hybridMultilevel"/>
    <w:tmpl w:val="A3B49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A1B85"/>
    <w:multiLevelType w:val="hybridMultilevel"/>
    <w:tmpl w:val="8F5EB5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E5C24"/>
    <w:multiLevelType w:val="hybridMultilevel"/>
    <w:tmpl w:val="6E96E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A2191"/>
    <w:multiLevelType w:val="hybridMultilevel"/>
    <w:tmpl w:val="7EAAC5E8"/>
    <w:lvl w:ilvl="0" w:tplc="17185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E01A75"/>
    <w:multiLevelType w:val="hybridMultilevel"/>
    <w:tmpl w:val="8A0C5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160D0"/>
    <w:multiLevelType w:val="hybridMultilevel"/>
    <w:tmpl w:val="0172DCA4"/>
    <w:lvl w:ilvl="0" w:tplc="0416000F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04" w:hanging="360"/>
      </w:pPr>
    </w:lvl>
    <w:lvl w:ilvl="2" w:tplc="0416001B" w:tentative="1">
      <w:start w:val="1"/>
      <w:numFmt w:val="lowerRoman"/>
      <w:lvlText w:val="%3."/>
      <w:lvlJc w:val="right"/>
      <w:pPr>
        <w:ind w:left="2124" w:hanging="180"/>
      </w:pPr>
    </w:lvl>
    <w:lvl w:ilvl="3" w:tplc="0416000F" w:tentative="1">
      <w:start w:val="1"/>
      <w:numFmt w:val="decimal"/>
      <w:lvlText w:val="%4."/>
      <w:lvlJc w:val="left"/>
      <w:pPr>
        <w:ind w:left="2844" w:hanging="360"/>
      </w:pPr>
    </w:lvl>
    <w:lvl w:ilvl="4" w:tplc="04160019" w:tentative="1">
      <w:start w:val="1"/>
      <w:numFmt w:val="lowerLetter"/>
      <w:lvlText w:val="%5."/>
      <w:lvlJc w:val="left"/>
      <w:pPr>
        <w:ind w:left="3564" w:hanging="360"/>
      </w:pPr>
    </w:lvl>
    <w:lvl w:ilvl="5" w:tplc="0416001B" w:tentative="1">
      <w:start w:val="1"/>
      <w:numFmt w:val="lowerRoman"/>
      <w:lvlText w:val="%6."/>
      <w:lvlJc w:val="right"/>
      <w:pPr>
        <w:ind w:left="4284" w:hanging="180"/>
      </w:pPr>
    </w:lvl>
    <w:lvl w:ilvl="6" w:tplc="0416000F" w:tentative="1">
      <w:start w:val="1"/>
      <w:numFmt w:val="decimal"/>
      <w:lvlText w:val="%7."/>
      <w:lvlJc w:val="left"/>
      <w:pPr>
        <w:ind w:left="5004" w:hanging="360"/>
      </w:pPr>
    </w:lvl>
    <w:lvl w:ilvl="7" w:tplc="04160019" w:tentative="1">
      <w:start w:val="1"/>
      <w:numFmt w:val="lowerLetter"/>
      <w:lvlText w:val="%8."/>
      <w:lvlJc w:val="left"/>
      <w:pPr>
        <w:ind w:left="5724" w:hanging="360"/>
      </w:pPr>
    </w:lvl>
    <w:lvl w:ilvl="8" w:tplc="0416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3" w15:restartNumberingAfterBreak="0">
    <w:nsid w:val="6DFA4FA7"/>
    <w:multiLevelType w:val="hybridMultilevel"/>
    <w:tmpl w:val="6E96E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A58F4"/>
    <w:multiLevelType w:val="hybridMultilevel"/>
    <w:tmpl w:val="7ECAA9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F4990"/>
    <w:multiLevelType w:val="hybridMultilevel"/>
    <w:tmpl w:val="9828D53A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F1709D"/>
    <w:multiLevelType w:val="hybridMultilevel"/>
    <w:tmpl w:val="448C3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37041"/>
    <w:multiLevelType w:val="hybridMultilevel"/>
    <w:tmpl w:val="6E96EC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974385">
    <w:abstractNumId w:val="7"/>
  </w:num>
  <w:num w:numId="2" w16cid:durableId="1365058197">
    <w:abstractNumId w:val="36"/>
  </w:num>
  <w:num w:numId="3" w16cid:durableId="1589265161">
    <w:abstractNumId w:val="11"/>
  </w:num>
  <w:num w:numId="4" w16cid:durableId="1059481772">
    <w:abstractNumId w:val="22"/>
  </w:num>
  <w:num w:numId="5" w16cid:durableId="1335959167">
    <w:abstractNumId w:val="30"/>
  </w:num>
  <w:num w:numId="6" w16cid:durableId="1111708543">
    <w:abstractNumId w:val="32"/>
  </w:num>
  <w:num w:numId="7" w16cid:durableId="1941185389">
    <w:abstractNumId w:val="29"/>
  </w:num>
  <w:num w:numId="8" w16cid:durableId="710108607">
    <w:abstractNumId w:val="12"/>
  </w:num>
  <w:num w:numId="9" w16cid:durableId="1976255546">
    <w:abstractNumId w:val="33"/>
  </w:num>
  <w:num w:numId="10" w16cid:durableId="251593625">
    <w:abstractNumId w:val="31"/>
  </w:num>
  <w:num w:numId="11" w16cid:durableId="1038310834">
    <w:abstractNumId w:val="25"/>
  </w:num>
  <w:num w:numId="12" w16cid:durableId="1059279005">
    <w:abstractNumId w:val="37"/>
  </w:num>
  <w:num w:numId="13" w16cid:durableId="936712583">
    <w:abstractNumId w:val="14"/>
  </w:num>
  <w:num w:numId="14" w16cid:durableId="1637028054">
    <w:abstractNumId w:val="0"/>
  </w:num>
  <w:num w:numId="15" w16cid:durableId="248345012">
    <w:abstractNumId w:val="23"/>
  </w:num>
  <w:num w:numId="16" w16cid:durableId="1039015089">
    <w:abstractNumId w:val="35"/>
  </w:num>
  <w:num w:numId="17" w16cid:durableId="1294091246">
    <w:abstractNumId w:val="8"/>
  </w:num>
  <w:num w:numId="18" w16cid:durableId="129056120">
    <w:abstractNumId w:val="24"/>
  </w:num>
  <w:num w:numId="19" w16cid:durableId="528417986">
    <w:abstractNumId w:val="5"/>
  </w:num>
  <w:num w:numId="20" w16cid:durableId="1690333109">
    <w:abstractNumId w:val="15"/>
  </w:num>
  <w:num w:numId="21" w16cid:durableId="599488325">
    <w:abstractNumId w:val="18"/>
  </w:num>
  <w:num w:numId="22" w16cid:durableId="114058266">
    <w:abstractNumId w:val="19"/>
  </w:num>
  <w:num w:numId="23" w16cid:durableId="1639452368">
    <w:abstractNumId w:val="6"/>
  </w:num>
  <w:num w:numId="24" w16cid:durableId="1663971358">
    <w:abstractNumId w:val="1"/>
  </w:num>
  <w:num w:numId="25" w16cid:durableId="449671075">
    <w:abstractNumId w:val="4"/>
  </w:num>
  <w:num w:numId="26" w16cid:durableId="1199463753">
    <w:abstractNumId w:val="28"/>
  </w:num>
  <w:num w:numId="27" w16cid:durableId="1885869238">
    <w:abstractNumId w:val="17"/>
  </w:num>
  <w:num w:numId="28" w16cid:durableId="1524397198">
    <w:abstractNumId w:val="2"/>
  </w:num>
  <w:num w:numId="29" w16cid:durableId="467823261">
    <w:abstractNumId w:val="26"/>
  </w:num>
  <w:num w:numId="30" w16cid:durableId="1745685933">
    <w:abstractNumId w:val="3"/>
  </w:num>
  <w:num w:numId="31" w16cid:durableId="2020084017">
    <w:abstractNumId w:val="21"/>
  </w:num>
  <w:num w:numId="32" w16cid:durableId="1168062779">
    <w:abstractNumId w:val="16"/>
  </w:num>
  <w:num w:numId="33" w16cid:durableId="1023019468">
    <w:abstractNumId w:val="34"/>
  </w:num>
  <w:num w:numId="34" w16cid:durableId="1900049527">
    <w:abstractNumId w:val="27"/>
  </w:num>
  <w:num w:numId="35" w16cid:durableId="2117938205">
    <w:abstractNumId w:val="10"/>
  </w:num>
  <w:num w:numId="36" w16cid:durableId="1758865938">
    <w:abstractNumId w:val="9"/>
  </w:num>
  <w:num w:numId="37" w16cid:durableId="322129527">
    <w:abstractNumId w:val="13"/>
  </w:num>
  <w:num w:numId="38" w16cid:durableId="2048220034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73"/>
    <w:rsid w:val="00002853"/>
    <w:rsid w:val="00002871"/>
    <w:rsid w:val="000031CF"/>
    <w:rsid w:val="0000333C"/>
    <w:rsid w:val="0000380C"/>
    <w:rsid w:val="000040E3"/>
    <w:rsid w:val="00004718"/>
    <w:rsid w:val="0000472C"/>
    <w:rsid w:val="00004A6D"/>
    <w:rsid w:val="0000611E"/>
    <w:rsid w:val="000077D3"/>
    <w:rsid w:val="00007E13"/>
    <w:rsid w:val="00014240"/>
    <w:rsid w:val="0001559C"/>
    <w:rsid w:val="00020E95"/>
    <w:rsid w:val="00021B6F"/>
    <w:rsid w:val="000233E2"/>
    <w:rsid w:val="000235F8"/>
    <w:rsid w:val="000245B3"/>
    <w:rsid w:val="00025FFC"/>
    <w:rsid w:val="00026189"/>
    <w:rsid w:val="000265C3"/>
    <w:rsid w:val="000302E3"/>
    <w:rsid w:val="00030E6F"/>
    <w:rsid w:val="00034FD4"/>
    <w:rsid w:val="00035F0A"/>
    <w:rsid w:val="00037A0F"/>
    <w:rsid w:val="00040C59"/>
    <w:rsid w:val="00040F58"/>
    <w:rsid w:val="00041285"/>
    <w:rsid w:val="00041301"/>
    <w:rsid w:val="000414F0"/>
    <w:rsid w:val="00043557"/>
    <w:rsid w:val="00043C2E"/>
    <w:rsid w:val="00043F64"/>
    <w:rsid w:val="00044F94"/>
    <w:rsid w:val="00045760"/>
    <w:rsid w:val="00045C48"/>
    <w:rsid w:val="00046078"/>
    <w:rsid w:val="00046E73"/>
    <w:rsid w:val="000473A6"/>
    <w:rsid w:val="00052188"/>
    <w:rsid w:val="000535C2"/>
    <w:rsid w:val="00053A1B"/>
    <w:rsid w:val="00054BD4"/>
    <w:rsid w:val="0005554B"/>
    <w:rsid w:val="00055CEA"/>
    <w:rsid w:val="00056879"/>
    <w:rsid w:val="00056FB6"/>
    <w:rsid w:val="00057009"/>
    <w:rsid w:val="00062345"/>
    <w:rsid w:val="00063270"/>
    <w:rsid w:val="00063AAC"/>
    <w:rsid w:val="0006433B"/>
    <w:rsid w:val="00064A63"/>
    <w:rsid w:val="0006597C"/>
    <w:rsid w:val="00066D2E"/>
    <w:rsid w:val="00067314"/>
    <w:rsid w:val="0007028E"/>
    <w:rsid w:val="000703F7"/>
    <w:rsid w:val="000727DD"/>
    <w:rsid w:val="00075158"/>
    <w:rsid w:val="00075D54"/>
    <w:rsid w:val="00075FEC"/>
    <w:rsid w:val="00076826"/>
    <w:rsid w:val="00076ED4"/>
    <w:rsid w:val="0008137B"/>
    <w:rsid w:val="00083887"/>
    <w:rsid w:val="000838F8"/>
    <w:rsid w:val="000849B7"/>
    <w:rsid w:val="00086CA1"/>
    <w:rsid w:val="00087058"/>
    <w:rsid w:val="00087CBF"/>
    <w:rsid w:val="000903B9"/>
    <w:rsid w:val="00090784"/>
    <w:rsid w:val="000918E2"/>
    <w:rsid w:val="00091CEF"/>
    <w:rsid w:val="00092899"/>
    <w:rsid w:val="00093428"/>
    <w:rsid w:val="00095E68"/>
    <w:rsid w:val="00097BF6"/>
    <w:rsid w:val="000A13F2"/>
    <w:rsid w:val="000A261A"/>
    <w:rsid w:val="000A61B1"/>
    <w:rsid w:val="000B0886"/>
    <w:rsid w:val="000B27B8"/>
    <w:rsid w:val="000B286C"/>
    <w:rsid w:val="000B2A1B"/>
    <w:rsid w:val="000B3B84"/>
    <w:rsid w:val="000B452A"/>
    <w:rsid w:val="000B5D7F"/>
    <w:rsid w:val="000B61DD"/>
    <w:rsid w:val="000B6911"/>
    <w:rsid w:val="000B7020"/>
    <w:rsid w:val="000B76C6"/>
    <w:rsid w:val="000C11A8"/>
    <w:rsid w:val="000C1362"/>
    <w:rsid w:val="000C201D"/>
    <w:rsid w:val="000C30A7"/>
    <w:rsid w:val="000C50AE"/>
    <w:rsid w:val="000C547B"/>
    <w:rsid w:val="000C6464"/>
    <w:rsid w:val="000C6889"/>
    <w:rsid w:val="000C6C6B"/>
    <w:rsid w:val="000C7738"/>
    <w:rsid w:val="000C78DE"/>
    <w:rsid w:val="000D35C5"/>
    <w:rsid w:val="000D409B"/>
    <w:rsid w:val="000D485F"/>
    <w:rsid w:val="000D4992"/>
    <w:rsid w:val="000D4DCB"/>
    <w:rsid w:val="000D5196"/>
    <w:rsid w:val="000D6B2E"/>
    <w:rsid w:val="000D7218"/>
    <w:rsid w:val="000D7325"/>
    <w:rsid w:val="000E099A"/>
    <w:rsid w:val="000E1FE9"/>
    <w:rsid w:val="000E21D9"/>
    <w:rsid w:val="000E288F"/>
    <w:rsid w:val="000E2D27"/>
    <w:rsid w:val="000E36EE"/>
    <w:rsid w:val="000E3B31"/>
    <w:rsid w:val="000E460C"/>
    <w:rsid w:val="000E54FE"/>
    <w:rsid w:val="000E5804"/>
    <w:rsid w:val="000E5B15"/>
    <w:rsid w:val="000E7B21"/>
    <w:rsid w:val="000F178D"/>
    <w:rsid w:val="000F1B2A"/>
    <w:rsid w:val="000F27A8"/>
    <w:rsid w:val="000F4D5B"/>
    <w:rsid w:val="000F5776"/>
    <w:rsid w:val="000F5964"/>
    <w:rsid w:val="000F6D7D"/>
    <w:rsid w:val="000F6DFB"/>
    <w:rsid w:val="000F6E26"/>
    <w:rsid w:val="000F7323"/>
    <w:rsid w:val="00100C72"/>
    <w:rsid w:val="001022A8"/>
    <w:rsid w:val="00102C09"/>
    <w:rsid w:val="00102F14"/>
    <w:rsid w:val="00103490"/>
    <w:rsid w:val="001036E2"/>
    <w:rsid w:val="00103827"/>
    <w:rsid w:val="00104168"/>
    <w:rsid w:val="00105B2C"/>
    <w:rsid w:val="0010706E"/>
    <w:rsid w:val="00107B84"/>
    <w:rsid w:val="0011228F"/>
    <w:rsid w:val="00113E84"/>
    <w:rsid w:val="001140F7"/>
    <w:rsid w:val="0011455E"/>
    <w:rsid w:val="001211B8"/>
    <w:rsid w:val="0012257B"/>
    <w:rsid w:val="001232C9"/>
    <w:rsid w:val="00123FF8"/>
    <w:rsid w:val="00125DD8"/>
    <w:rsid w:val="0012780F"/>
    <w:rsid w:val="00131DEF"/>
    <w:rsid w:val="0013300E"/>
    <w:rsid w:val="001335DF"/>
    <w:rsid w:val="00133E9D"/>
    <w:rsid w:val="0013492A"/>
    <w:rsid w:val="00135BF9"/>
    <w:rsid w:val="001360F9"/>
    <w:rsid w:val="00136432"/>
    <w:rsid w:val="001401EB"/>
    <w:rsid w:val="001411C4"/>
    <w:rsid w:val="00141684"/>
    <w:rsid w:val="00142241"/>
    <w:rsid w:val="00142C8F"/>
    <w:rsid w:val="00144C08"/>
    <w:rsid w:val="00144C68"/>
    <w:rsid w:val="00144CF4"/>
    <w:rsid w:val="00146936"/>
    <w:rsid w:val="00147020"/>
    <w:rsid w:val="00147348"/>
    <w:rsid w:val="001473C5"/>
    <w:rsid w:val="00147B43"/>
    <w:rsid w:val="00147F13"/>
    <w:rsid w:val="00150206"/>
    <w:rsid w:val="001504D3"/>
    <w:rsid w:val="00150B05"/>
    <w:rsid w:val="001534EC"/>
    <w:rsid w:val="00154110"/>
    <w:rsid w:val="001543AB"/>
    <w:rsid w:val="00154B94"/>
    <w:rsid w:val="0015529E"/>
    <w:rsid w:val="00156198"/>
    <w:rsid w:val="00157BF1"/>
    <w:rsid w:val="001601B1"/>
    <w:rsid w:val="001603F0"/>
    <w:rsid w:val="001605FE"/>
    <w:rsid w:val="001615FF"/>
    <w:rsid w:val="001625C7"/>
    <w:rsid w:val="00162A93"/>
    <w:rsid w:val="00163858"/>
    <w:rsid w:val="00165959"/>
    <w:rsid w:val="00166CF8"/>
    <w:rsid w:val="001671CA"/>
    <w:rsid w:val="001677ED"/>
    <w:rsid w:val="00170A2D"/>
    <w:rsid w:val="00170B46"/>
    <w:rsid w:val="00172169"/>
    <w:rsid w:val="00172D26"/>
    <w:rsid w:val="00173350"/>
    <w:rsid w:val="00173461"/>
    <w:rsid w:val="001748E2"/>
    <w:rsid w:val="00175D74"/>
    <w:rsid w:val="0017658E"/>
    <w:rsid w:val="0017698B"/>
    <w:rsid w:val="001817BE"/>
    <w:rsid w:val="001817F1"/>
    <w:rsid w:val="00182215"/>
    <w:rsid w:val="001826B6"/>
    <w:rsid w:val="001827CC"/>
    <w:rsid w:val="0018312C"/>
    <w:rsid w:val="00183942"/>
    <w:rsid w:val="00185203"/>
    <w:rsid w:val="00186246"/>
    <w:rsid w:val="001866FC"/>
    <w:rsid w:val="001872EC"/>
    <w:rsid w:val="00187ABF"/>
    <w:rsid w:val="00190F03"/>
    <w:rsid w:val="001942DD"/>
    <w:rsid w:val="00195B45"/>
    <w:rsid w:val="00196206"/>
    <w:rsid w:val="001966E3"/>
    <w:rsid w:val="00197E98"/>
    <w:rsid w:val="001A37BA"/>
    <w:rsid w:val="001A4CEC"/>
    <w:rsid w:val="001A545F"/>
    <w:rsid w:val="001A5499"/>
    <w:rsid w:val="001A5518"/>
    <w:rsid w:val="001A5D6F"/>
    <w:rsid w:val="001A5ED2"/>
    <w:rsid w:val="001A6F5F"/>
    <w:rsid w:val="001A783F"/>
    <w:rsid w:val="001A79AF"/>
    <w:rsid w:val="001B0869"/>
    <w:rsid w:val="001B0D7F"/>
    <w:rsid w:val="001B12C8"/>
    <w:rsid w:val="001B1D4F"/>
    <w:rsid w:val="001B3053"/>
    <w:rsid w:val="001B3817"/>
    <w:rsid w:val="001B42E1"/>
    <w:rsid w:val="001B4399"/>
    <w:rsid w:val="001B5F8D"/>
    <w:rsid w:val="001B731B"/>
    <w:rsid w:val="001C188C"/>
    <w:rsid w:val="001C1A18"/>
    <w:rsid w:val="001C1CDF"/>
    <w:rsid w:val="001C2243"/>
    <w:rsid w:val="001C2AEB"/>
    <w:rsid w:val="001C2B84"/>
    <w:rsid w:val="001C3389"/>
    <w:rsid w:val="001C3BEA"/>
    <w:rsid w:val="001C5F61"/>
    <w:rsid w:val="001D0C57"/>
    <w:rsid w:val="001D1C61"/>
    <w:rsid w:val="001D1DFF"/>
    <w:rsid w:val="001D3CF1"/>
    <w:rsid w:val="001D3EF5"/>
    <w:rsid w:val="001D4BBF"/>
    <w:rsid w:val="001D652D"/>
    <w:rsid w:val="001D7526"/>
    <w:rsid w:val="001E0258"/>
    <w:rsid w:val="001E33D5"/>
    <w:rsid w:val="001E4855"/>
    <w:rsid w:val="001E4A0F"/>
    <w:rsid w:val="001E5210"/>
    <w:rsid w:val="001E5F59"/>
    <w:rsid w:val="001E7A8B"/>
    <w:rsid w:val="001F0414"/>
    <w:rsid w:val="001F0B34"/>
    <w:rsid w:val="001F0EF7"/>
    <w:rsid w:val="001F2BA2"/>
    <w:rsid w:val="001F4934"/>
    <w:rsid w:val="002002D4"/>
    <w:rsid w:val="00201A9A"/>
    <w:rsid w:val="00201C44"/>
    <w:rsid w:val="00204CEC"/>
    <w:rsid w:val="00205115"/>
    <w:rsid w:val="00205A2D"/>
    <w:rsid w:val="0020657A"/>
    <w:rsid w:val="002066DA"/>
    <w:rsid w:val="002069F2"/>
    <w:rsid w:val="00210177"/>
    <w:rsid w:val="002129C8"/>
    <w:rsid w:val="00212FEA"/>
    <w:rsid w:val="0021449D"/>
    <w:rsid w:val="0021653C"/>
    <w:rsid w:val="00216D34"/>
    <w:rsid w:val="00216F26"/>
    <w:rsid w:val="002203B0"/>
    <w:rsid w:val="00220A93"/>
    <w:rsid w:val="00220AF9"/>
    <w:rsid w:val="0022283B"/>
    <w:rsid w:val="002235CE"/>
    <w:rsid w:val="002239A7"/>
    <w:rsid w:val="00223DFD"/>
    <w:rsid w:val="002252E3"/>
    <w:rsid w:val="00226CE7"/>
    <w:rsid w:val="0023095B"/>
    <w:rsid w:val="00230D52"/>
    <w:rsid w:val="00234922"/>
    <w:rsid w:val="00235C2C"/>
    <w:rsid w:val="00236201"/>
    <w:rsid w:val="00237F49"/>
    <w:rsid w:val="002404CC"/>
    <w:rsid w:val="00240B01"/>
    <w:rsid w:val="00241D30"/>
    <w:rsid w:val="00242956"/>
    <w:rsid w:val="00242BBA"/>
    <w:rsid w:val="002432F5"/>
    <w:rsid w:val="00243BFA"/>
    <w:rsid w:val="00245832"/>
    <w:rsid w:val="00246B49"/>
    <w:rsid w:val="00246EE7"/>
    <w:rsid w:val="002475A2"/>
    <w:rsid w:val="00250511"/>
    <w:rsid w:val="00250A70"/>
    <w:rsid w:val="00250E3C"/>
    <w:rsid w:val="00254191"/>
    <w:rsid w:val="00257170"/>
    <w:rsid w:val="00257D9A"/>
    <w:rsid w:val="0026225E"/>
    <w:rsid w:val="0026350C"/>
    <w:rsid w:val="002637CA"/>
    <w:rsid w:val="00263CD6"/>
    <w:rsid w:val="002642DB"/>
    <w:rsid w:val="00265BD0"/>
    <w:rsid w:val="002664DE"/>
    <w:rsid w:val="0026735C"/>
    <w:rsid w:val="00267854"/>
    <w:rsid w:val="00270DF0"/>
    <w:rsid w:val="002719E9"/>
    <w:rsid w:val="0027333C"/>
    <w:rsid w:val="00274BD9"/>
    <w:rsid w:val="0027580C"/>
    <w:rsid w:val="00275B07"/>
    <w:rsid w:val="002767E8"/>
    <w:rsid w:val="00277746"/>
    <w:rsid w:val="00281DED"/>
    <w:rsid w:val="00283A43"/>
    <w:rsid w:val="00291152"/>
    <w:rsid w:val="00291798"/>
    <w:rsid w:val="00292931"/>
    <w:rsid w:val="00295A6C"/>
    <w:rsid w:val="002977AD"/>
    <w:rsid w:val="002A0342"/>
    <w:rsid w:val="002A05B2"/>
    <w:rsid w:val="002A174D"/>
    <w:rsid w:val="002A1E36"/>
    <w:rsid w:val="002A33B9"/>
    <w:rsid w:val="002A3CB1"/>
    <w:rsid w:val="002A535D"/>
    <w:rsid w:val="002A775E"/>
    <w:rsid w:val="002A7805"/>
    <w:rsid w:val="002A7A1A"/>
    <w:rsid w:val="002A7D48"/>
    <w:rsid w:val="002B2484"/>
    <w:rsid w:val="002B322C"/>
    <w:rsid w:val="002B3781"/>
    <w:rsid w:val="002B5BC4"/>
    <w:rsid w:val="002C122E"/>
    <w:rsid w:val="002C18E1"/>
    <w:rsid w:val="002C1971"/>
    <w:rsid w:val="002C1E33"/>
    <w:rsid w:val="002C210B"/>
    <w:rsid w:val="002C2255"/>
    <w:rsid w:val="002C2ED5"/>
    <w:rsid w:val="002C369F"/>
    <w:rsid w:val="002C4855"/>
    <w:rsid w:val="002C4E41"/>
    <w:rsid w:val="002C58FC"/>
    <w:rsid w:val="002C6913"/>
    <w:rsid w:val="002C6960"/>
    <w:rsid w:val="002D0127"/>
    <w:rsid w:val="002D0584"/>
    <w:rsid w:val="002D1EE5"/>
    <w:rsid w:val="002D2051"/>
    <w:rsid w:val="002D24AA"/>
    <w:rsid w:val="002D254F"/>
    <w:rsid w:val="002D2C80"/>
    <w:rsid w:val="002D430C"/>
    <w:rsid w:val="002D59FC"/>
    <w:rsid w:val="002D5A0B"/>
    <w:rsid w:val="002E01CE"/>
    <w:rsid w:val="002E2987"/>
    <w:rsid w:val="002E3816"/>
    <w:rsid w:val="002E4439"/>
    <w:rsid w:val="002E4AEF"/>
    <w:rsid w:val="002E50A8"/>
    <w:rsid w:val="002E548C"/>
    <w:rsid w:val="002E6E00"/>
    <w:rsid w:val="002F022D"/>
    <w:rsid w:val="002F142F"/>
    <w:rsid w:val="002F1BBA"/>
    <w:rsid w:val="002F235E"/>
    <w:rsid w:val="002F3493"/>
    <w:rsid w:val="002F3813"/>
    <w:rsid w:val="002F4FE9"/>
    <w:rsid w:val="002F5140"/>
    <w:rsid w:val="002F62B8"/>
    <w:rsid w:val="002F6E9C"/>
    <w:rsid w:val="002F7EB3"/>
    <w:rsid w:val="003000D2"/>
    <w:rsid w:val="0030226E"/>
    <w:rsid w:val="00302A83"/>
    <w:rsid w:val="003040CC"/>
    <w:rsid w:val="00306608"/>
    <w:rsid w:val="0030665D"/>
    <w:rsid w:val="00306BA5"/>
    <w:rsid w:val="00310ADF"/>
    <w:rsid w:val="0031269E"/>
    <w:rsid w:val="003134F1"/>
    <w:rsid w:val="00314B7C"/>
    <w:rsid w:val="00315E78"/>
    <w:rsid w:val="00316404"/>
    <w:rsid w:val="003165BC"/>
    <w:rsid w:val="00316FCB"/>
    <w:rsid w:val="00317883"/>
    <w:rsid w:val="00320649"/>
    <w:rsid w:val="0032208A"/>
    <w:rsid w:val="00323176"/>
    <w:rsid w:val="0032435F"/>
    <w:rsid w:val="0032539D"/>
    <w:rsid w:val="00325FCF"/>
    <w:rsid w:val="00327ECF"/>
    <w:rsid w:val="0033156E"/>
    <w:rsid w:val="003318BE"/>
    <w:rsid w:val="00331E98"/>
    <w:rsid w:val="003330D6"/>
    <w:rsid w:val="00333B5F"/>
    <w:rsid w:val="00333FA3"/>
    <w:rsid w:val="003341D4"/>
    <w:rsid w:val="003357A5"/>
    <w:rsid w:val="00335B78"/>
    <w:rsid w:val="00337726"/>
    <w:rsid w:val="003437F0"/>
    <w:rsid w:val="00343EEB"/>
    <w:rsid w:val="003441F8"/>
    <w:rsid w:val="00344675"/>
    <w:rsid w:val="00344882"/>
    <w:rsid w:val="00344BF5"/>
    <w:rsid w:val="003450E2"/>
    <w:rsid w:val="0034645B"/>
    <w:rsid w:val="00347DA2"/>
    <w:rsid w:val="00350270"/>
    <w:rsid w:val="0035040B"/>
    <w:rsid w:val="0035100E"/>
    <w:rsid w:val="00351896"/>
    <w:rsid w:val="00352501"/>
    <w:rsid w:val="0035252D"/>
    <w:rsid w:val="003531A7"/>
    <w:rsid w:val="00353A77"/>
    <w:rsid w:val="003548C9"/>
    <w:rsid w:val="00354D99"/>
    <w:rsid w:val="00355D13"/>
    <w:rsid w:val="00356068"/>
    <w:rsid w:val="00357580"/>
    <w:rsid w:val="003577DA"/>
    <w:rsid w:val="00361C7F"/>
    <w:rsid w:val="00361D3C"/>
    <w:rsid w:val="0036389D"/>
    <w:rsid w:val="00363936"/>
    <w:rsid w:val="0036443C"/>
    <w:rsid w:val="00366EBC"/>
    <w:rsid w:val="00371643"/>
    <w:rsid w:val="0037192A"/>
    <w:rsid w:val="00371A84"/>
    <w:rsid w:val="00371B82"/>
    <w:rsid w:val="0037346D"/>
    <w:rsid w:val="0037377D"/>
    <w:rsid w:val="00376E2E"/>
    <w:rsid w:val="00377763"/>
    <w:rsid w:val="0037791D"/>
    <w:rsid w:val="003811B7"/>
    <w:rsid w:val="00381FCF"/>
    <w:rsid w:val="00382299"/>
    <w:rsid w:val="003836A2"/>
    <w:rsid w:val="003848D9"/>
    <w:rsid w:val="00387155"/>
    <w:rsid w:val="00390F2D"/>
    <w:rsid w:val="00391B88"/>
    <w:rsid w:val="00394280"/>
    <w:rsid w:val="003947D1"/>
    <w:rsid w:val="00397ECE"/>
    <w:rsid w:val="003A0DE8"/>
    <w:rsid w:val="003A13BD"/>
    <w:rsid w:val="003A2445"/>
    <w:rsid w:val="003A670B"/>
    <w:rsid w:val="003B0738"/>
    <w:rsid w:val="003B085D"/>
    <w:rsid w:val="003B209E"/>
    <w:rsid w:val="003B21CC"/>
    <w:rsid w:val="003B21D6"/>
    <w:rsid w:val="003B4556"/>
    <w:rsid w:val="003B5CED"/>
    <w:rsid w:val="003B7E79"/>
    <w:rsid w:val="003C013D"/>
    <w:rsid w:val="003C142D"/>
    <w:rsid w:val="003C1901"/>
    <w:rsid w:val="003C3185"/>
    <w:rsid w:val="003C4BC4"/>
    <w:rsid w:val="003C5CF3"/>
    <w:rsid w:val="003C6179"/>
    <w:rsid w:val="003C6202"/>
    <w:rsid w:val="003C6ABB"/>
    <w:rsid w:val="003C7189"/>
    <w:rsid w:val="003C73E9"/>
    <w:rsid w:val="003C78A3"/>
    <w:rsid w:val="003D027F"/>
    <w:rsid w:val="003D0A97"/>
    <w:rsid w:val="003D0D5C"/>
    <w:rsid w:val="003D0F8E"/>
    <w:rsid w:val="003D6123"/>
    <w:rsid w:val="003D6CAC"/>
    <w:rsid w:val="003E1097"/>
    <w:rsid w:val="003E2AEB"/>
    <w:rsid w:val="003E4998"/>
    <w:rsid w:val="003E6036"/>
    <w:rsid w:val="003E6147"/>
    <w:rsid w:val="003E788E"/>
    <w:rsid w:val="003F0D2A"/>
    <w:rsid w:val="003F1F48"/>
    <w:rsid w:val="003F3084"/>
    <w:rsid w:val="003F3448"/>
    <w:rsid w:val="003F3578"/>
    <w:rsid w:val="003F4543"/>
    <w:rsid w:val="003F4797"/>
    <w:rsid w:val="003F6C04"/>
    <w:rsid w:val="003F720F"/>
    <w:rsid w:val="003FDDC7"/>
    <w:rsid w:val="00400933"/>
    <w:rsid w:val="004021E8"/>
    <w:rsid w:val="0040292F"/>
    <w:rsid w:val="00402CC3"/>
    <w:rsid w:val="0040353C"/>
    <w:rsid w:val="00404F12"/>
    <w:rsid w:val="00406CE9"/>
    <w:rsid w:val="00410D2D"/>
    <w:rsid w:val="004123FD"/>
    <w:rsid w:val="00412DFA"/>
    <w:rsid w:val="00412E26"/>
    <w:rsid w:val="00413319"/>
    <w:rsid w:val="00413F50"/>
    <w:rsid w:val="004144E1"/>
    <w:rsid w:val="00415C53"/>
    <w:rsid w:val="00415CFC"/>
    <w:rsid w:val="004161AE"/>
    <w:rsid w:val="00420437"/>
    <w:rsid w:val="00420816"/>
    <w:rsid w:val="00421F03"/>
    <w:rsid w:val="00422A94"/>
    <w:rsid w:val="00423895"/>
    <w:rsid w:val="004239E8"/>
    <w:rsid w:val="0042454F"/>
    <w:rsid w:val="00424AFD"/>
    <w:rsid w:val="004262B0"/>
    <w:rsid w:val="004262C1"/>
    <w:rsid w:val="00426F3A"/>
    <w:rsid w:val="004276D1"/>
    <w:rsid w:val="004300D9"/>
    <w:rsid w:val="0043078A"/>
    <w:rsid w:val="004320A3"/>
    <w:rsid w:val="00432C9A"/>
    <w:rsid w:val="004332DB"/>
    <w:rsid w:val="0043417B"/>
    <w:rsid w:val="004347D7"/>
    <w:rsid w:val="004362E6"/>
    <w:rsid w:val="00436F97"/>
    <w:rsid w:val="00441011"/>
    <w:rsid w:val="004428ED"/>
    <w:rsid w:val="004428F6"/>
    <w:rsid w:val="00442D5E"/>
    <w:rsid w:val="00443113"/>
    <w:rsid w:val="00443C4F"/>
    <w:rsid w:val="00445BD6"/>
    <w:rsid w:val="00447562"/>
    <w:rsid w:val="004477FB"/>
    <w:rsid w:val="00451852"/>
    <w:rsid w:val="00451935"/>
    <w:rsid w:val="004548C2"/>
    <w:rsid w:val="00454E60"/>
    <w:rsid w:val="00457B9D"/>
    <w:rsid w:val="00457DB1"/>
    <w:rsid w:val="00460B9B"/>
    <w:rsid w:val="00460F02"/>
    <w:rsid w:val="00461259"/>
    <w:rsid w:val="00462679"/>
    <w:rsid w:val="00462B4C"/>
    <w:rsid w:val="00462EAF"/>
    <w:rsid w:val="00464FD4"/>
    <w:rsid w:val="00465AE7"/>
    <w:rsid w:val="00465C64"/>
    <w:rsid w:val="00470DCA"/>
    <w:rsid w:val="0047124E"/>
    <w:rsid w:val="0047169C"/>
    <w:rsid w:val="0047236E"/>
    <w:rsid w:val="0047272B"/>
    <w:rsid w:val="00472A1B"/>
    <w:rsid w:val="00472E51"/>
    <w:rsid w:val="00472EA2"/>
    <w:rsid w:val="004744A9"/>
    <w:rsid w:val="00475A92"/>
    <w:rsid w:val="0047668F"/>
    <w:rsid w:val="00476B06"/>
    <w:rsid w:val="0047752A"/>
    <w:rsid w:val="0048062E"/>
    <w:rsid w:val="00480DED"/>
    <w:rsid w:val="004812AC"/>
    <w:rsid w:val="00484283"/>
    <w:rsid w:val="004863DC"/>
    <w:rsid w:val="004902DA"/>
    <w:rsid w:val="004925D5"/>
    <w:rsid w:val="00493E23"/>
    <w:rsid w:val="00494A1F"/>
    <w:rsid w:val="00497049"/>
    <w:rsid w:val="004A0955"/>
    <w:rsid w:val="004A1D66"/>
    <w:rsid w:val="004A3FD7"/>
    <w:rsid w:val="004A492F"/>
    <w:rsid w:val="004A7424"/>
    <w:rsid w:val="004B17B9"/>
    <w:rsid w:val="004B2276"/>
    <w:rsid w:val="004B4A07"/>
    <w:rsid w:val="004B567D"/>
    <w:rsid w:val="004B59A9"/>
    <w:rsid w:val="004B61F3"/>
    <w:rsid w:val="004B6CAA"/>
    <w:rsid w:val="004B7278"/>
    <w:rsid w:val="004B7507"/>
    <w:rsid w:val="004C0199"/>
    <w:rsid w:val="004C1521"/>
    <w:rsid w:val="004C29C0"/>
    <w:rsid w:val="004C34B2"/>
    <w:rsid w:val="004C3C0B"/>
    <w:rsid w:val="004C41F8"/>
    <w:rsid w:val="004C50CA"/>
    <w:rsid w:val="004C5134"/>
    <w:rsid w:val="004C539C"/>
    <w:rsid w:val="004C6600"/>
    <w:rsid w:val="004C6F8C"/>
    <w:rsid w:val="004D0CB8"/>
    <w:rsid w:val="004D19F1"/>
    <w:rsid w:val="004D4D52"/>
    <w:rsid w:val="004D5468"/>
    <w:rsid w:val="004D63C4"/>
    <w:rsid w:val="004D7BEE"/>
    <w:rsid w:val="004E0C99"/>
    <w:rsid w:val="004E0F57"/>
    <w:rsid w:val="004E1167"/>
    <w:rsid w:val="004E11C9"/>
    <w:rsid w:val="004E2691"/>
    <w:rsid w:val="004E2A05"/>
    <w:rsid w:val="004E2E47"/>
    <w:rsid w:val="004E53F3"/>
    <w:rsid w:val="004E5BE9"/>
    <w:rsid w:val="004E601E"/>
    <w:rsid w:val="004E6CD6"/>
    <w:rsid w:val="004F005D"/>
    <w:rsid w:val="004F1258"/>
    <w:rsid w:val="004F2AC9"/>
    <w:rsid w:val="004F2ED7"/>
    <w:rsid w:val="004F499D"/>
    <w:rsid w:val="004F5A2C"/>
    <w:rsid w:val="004F5AA6"/>
    <w:rsid w:val="004F5E6C"/>
    <w:rsid w:val="004F5FF1"/>
    <w:rsid w:val="004F6465"/>
    <w:rsid w:val="005008A5"/>
    <w:rsid w:val="00500AA7"/>
    <w:rsid w:val="00501CDF"/>
    <w:rsid w:val="0050264D"/>
    <w:rsid w:val="0050373B"/>
    <w:rsid w:val="00503E61"/>
    <w:rsid w:val="00505121"/>
    <w:rsid w:val="005067EC"/>
    <w:rsid w:val="00506F22"/>
    <w:rsid w:val="00512C48"/>
    <w:rsid w:val="00513A8A"/>
    <w:rsid w:val="00514465"/>
    <w:rsid w:val="005156E0"/>
    <w:rsid w:val="00516149"/>
    <w:rsid w:val="0051E473"/>
    <w:rsid w:val="00520458"/>
    <w:rsid w:val="0052665B"/>
    <w:rsid w:val="00526D2D"/>
    <w:rsid w:val="005304CB"/>
    <w:rsid w:val="00530CB5"/>
    <w:rsid w:val="00533B3E"/>
    <w:rsid w:val="005350A3"/>
    <w:rsid w:val="00535358"/>
    <w:rsid w:val="00535F8F"/>
    <w:rsid w:val="00536BF9"/>
    <w:rsid w:val="00544496"/>
    <w:rsid w:val="00544FA3"/>
    <w:rsid w:val="00547854"/>
    <w:rsid w:val="00547B6D"/>
    <w:rsid w:val="00550AA4"/>
    <w:rsid w:val="00550BCE"/>
    <w:rsid w:val="00550FD6"/>
    <w:rsid w:val="00552595"/>
    <w:rsid w:val="005530A7"/>
    <w:rsid w:val="00554011"/>
    <w:rsid w:val="0055521C"/>
    <w:rsid w:val="00555CC9"/>
    <w:rsid w:val="0056244A"/>
    <w:rsid w:val="00563058"/>
    <w:rsid w:val="005638E1"/>
    <w:rsid w:val="005644A4"/>
    <w:rsid w:val="00565064"/>
    <w:rsid w:val="00565344"/>
    <w:rsid w:val="0056545E"/>
    <w:rsid w:val="005674BA"/>
    <w:rsid w:val="00567683"/>
    <w:rsid w:val="00567C14"/>
    <w:rsid w:val="00570EC0"/>
    <w:rsid w:val="00574255"/>
    <w:rsid w:val="00574620"/>
    <w:rsid w:val="00574801"/>
    <w:rsid w:val="00574E12"/>
    <w:rsid w:val="005759AD"/>
    <w:rsid w:val="00576CD0"/>
    <w:rsid w:val="00576E40"/>
    <w:rsid w:val="005776FB"/>
    <w:rsid w:val="00577C51"/>
    <w:rsid w:val="0058104C"/>
    <w:rsid w:val="00581E28"/>
    <w:rsid w:val="005827EB"/>
    <w:rsid w:val="00585968"/>
    <w:rsid w:val="005859CC"/>
    <w:rsid w:val="005870B2"/>
    <w:rsid w:val="00587AAE"/>
    <w:rsid w:val="00590619"/>
    <w:rsid w:val="00592364"/>
    <w:rsid w:val="005940B3"/>
    <w:rsid w:val="00594509"/>
    <w:rsid w:val="005949CF"/>
    <w:rsid w:val="005951EA"/>
    <w:rsid w:val="0059639E"/>
    <w:rsid w:val="00596E22"/>
    <w:rsid w:val="00597C69"/>
    <w:rsid w:val="005A03ED"/>
    <w:rsid w:val="005A1DED"/>
    <w:rsid w:val="005A24D2"/>
    <w:rsid w:val="005A3E3B"/>
    <w:rsid w:val="005A468F"/>
    <w:rsid w:val="005A4E91"/>
    <w:rsid w:val="005A6029"/>
    <w:rsid w:val="005A625F"/>
    <w:rsid w:val="005A70D7"/>
    <w:rsid w:val="005B03A7"/>
    <w:rsid w:val="005B03D1"/>
    <w:rsid w:val="005B0A74"/>
    <w:rsid w:val="005B1712"/>
    <w:rsid w:val="005B242B"/>
    <w:rsid w:val="005B2BA2"/>
    <w:rsid w:val="005B3136"/>
    <w:rsid w:val="005B37FD"/>
    <w:rsid w:val="005B4129"/>
    <w:rsid w:val="005B482E"/>
    <w:rsid w:val="005B4B11"/>
    <w:rsid w:val="005B7572"/>
    <w:rsid w:val="005C029A"/>
    <w:rsid w:val="005C03CE"/>
    <w:rsid w:val="005C1BF8"/>
    <w:rsid w:val="005C33DD"/>
    <w:rsid w:val="005C3ACA"/>
    <w:rsid w:val="005C59D3"/>
    <w:rsid w:val="005D0231"/>
    <w:rsid w:val="005D1C39"/>
    <w:rsid w:val="005D1D9A"/>
    <w:rsid w:val="005D2118"/>
    <w:rsid w:val="005D2282"/>
    <w:rsid w:val="005D280A"/>
    <w:rsid w:val="005D330F"/>
    <w:rsid w:val="005D44ED"/>
    <w:rsid w:val="005D5D75"/>
    <w:rsid w:val="005D7D97"/>
    <w:rsid w:val="005D7EA2"/>
    <w:rsid w:val="005E2DE9"/>
    <w:rsid w:val="005E364E"/>
    <w:rsid w:val="005E3A5C"/>
    <w:rsid w:val="005E3ECE"/>
    <w:rsid w:val="005E4B76"/>
    <w:rsid w:val="005E50E9"/>
    <w:rsid w:val="005E5D90"/>
    <w:rsid w:val="005E64BF"/>
    <w:rsid w:val="005E789C"/>
    <w:rsid w:val="005F0072"/>
    <w:rsid w:val="005F024D"/>
    <w:rsid w:val="005F05AC"/>
    <w:rsid w:val="005F0F2D"/>
    <w:rsid w:val="005F1C24"/>
    <w:rsid w:val="005F2220"/>
    <w:rsid w:val="005F244D"/>
    <w:rsid w:val="005F2705"/>
    <w:rsid w:val="005F2DC1"/>
    <w:rsid w:val="005F2E6B"/>
    <w:rsid w:val="005F3ACB"/>
    <w:rsid w:val="005F48DF"/>
    <w:rsid w:val="005F495D"/>
    <w:rsid w:val="005F51A4"/>
    <w:rsid w:val="005F6A7D"/>
    <w:rsid w:val="005F6F2D"/>
    <w:rsid w:val="0060002E"/>
    <w:rsid w:val="00600C04"/>
    <w:rsid w:val="0060122D"/>
    <w:rsid w:val="0060139C"/>
    <w:rsid w:val="00601A28"/>
    <w:rsid w:val="006028E4"/>
    <w:rsid w:val="00602B18"/>
    <w:rsid w:val="00602C01"/>
    <w:rsid w:val="00603D79"/>
    <w:rsid w:val="00605C7D"/>
    <w:rsid w:val="006066B9"/>
    <w:rsid w:val="00610332"/>
    <w:rsid w:val="006107AE"/>
    <w:rsid w:val="0061355F"/>
    <w:rsid w:val="00617698"/>
    <w:rsid w:val="006178C8"/>
    <w:rsid w:val="00621434"/>
    <w:rsid w:val="006216AA"/>
    <w:rsid w:val="006227D9"/>
    <w:rsid w:val="006256F5"/>
    <w:rsid w:val="00626A30"/>
    <w:rsid w:val="0062777E"/>
    <w:rsid w:val="00627D61"/>
    <w:rsid w:val="006305B5"/>
    <w:rsid w:val="00630A6C"/>
    <w:rsid w:val="0063106C"/>
    <w:rsid w:val="006318A8"/>
    <w:rsid w:val="00632FDC"/>
    <w:rsid w:val="00634C21"/>
    <w:rsid w:val="00635DD2"/>
    <w:rsid w:val="00635E39"/>
    <w:rsid w:val="006402C0"/>
    <w:rsid w:val="00643CEA"/>
    <w:rsid w:val="006444A4"/>
    <w:rsid w:val="006447C9"/>
    <w:rsid w:val="00644960"/>
    <w:rsid w:val="00645C47"/>
    <w:rsid w:val="00646258"/>
    <w:rsid w:val="00652ECF"/>
    <w:rsid w:val="0065301F"/>
    <w:rsid w:val="00653F3C"/>
    <w:rsid w:val="00653F80"/>
    <w:rsid w:val="00654AF8"/>
    <w:rsid w:val="00654C28"/>
    <w:rsid w:val="00655B11"/>
    <w:rsid w:val="00656720"/>
    <w:rsid w:val="00656C2A"/>
    <w:rsid w:val="006605DA"/>
    <w:rsid w:val="0066231E"/>
    <w:rsid w:val="00664C9B"/>
    <w:rsid w:val="00664E15"/>
    <w:rsid w:val="00665651"/>
    <w:rsid w:val="00666F73"/>
    <w:rsid w:val="006709BD"/>
    <w:rsid w:val="00671A46"/>
    <w:rsid w:val="00672026"/>
    <w:rsid w:val="00672BE8"/>
    <w:rsid w:val="00672D2B"/>
    <w:rsid w:val="00676898"/>
    <w:rsid w:val="00677B0A"/>
    <w:rsid w:val="00680DB9"/>
    <w:rsid w:val="00682B63"/>
    <w:rsid w:val="006841FE"/>
    <w:rsid w:val="00685088"/>
    <w:rsid w:val="006865D2"/>
    <w:rsid w:val="006877D6"/>
    <w:rsid w:val="00687987"/>
    <w:rsid w:val="006916DF"/>
    <w:rsid w:val="00692092"/>
    <w:rsid w:val="006932EE"/>
    <w:rsid w:val="00693CC4"/>
    <w:rsid w:val="006941C6"/>
    <w:rsid w:val="00695F72"/>
    <w:rsid w:val="00696F85"/>
    <w:rsid w:val="006971DD"/>
    <w:rsid w:val="006977C6"/>
    <w:rsid w:val="006A0439"/>
    <w:rsid w:val="006A068A"/>
    <w:rsid w:val="006A0840"/>
    <w:rsid w:val="006A2620"/>
    <w:rsid w:val="006A37E5"/>
    <w:rsid w:val="006A3904"/>
    <w:rsid w:val="006A3E7E"/>
    <w:rsid w:val="006A4ABE"/>
    <w:rsid w:val="006B0B10"/>
    <w:rsid w:val="006B15B1"/>
    <w:rsid w:val="006B1741"/>
    <w:rsid w:val="006B381B"/>
    <w:rsid w:val="006B3E62"/>
    <w:rsid w:val="006B4045"/>
    <w:rsid w:val="006B671A"/>
    <w:rsid w:val="006C03BD"/>
    <w:rsid w:val="006C0624"/>
    <w:rsid w:val="006C1F20"/>
    <w:rsid w:val="006C2632"/>
    <w:rsid w:val="006C4149"/>
    <w:rsid w:val="006C43EB"/>
    <w:rsid w:val="006C54C8"/>
    <w:rsid w:val="006C7564"/>
    <w:rsid w:val="006C7612"/>
    <w:rsid w:val="006C7BCF"/>
    <w:rsid w:val="006D05A7"/>
    <w:rsid w:val="006D0D51"/>
    <w:rsid w:val="006D31E2"/>
    <w:rsid w:val="006D429C"/>
    <w:rsid w:val="006D53F9"/>
    <w:rsid w:val="006D624F"/>
    <w:rsid w:val="006D6448"/>
    <w:rsid w:val="006D6D44"/>
    <w:rsid w:val="006E0893"/>
    <w:rsid w:val="006E16A9"/>
    <w:rsid w:val="006E2061"/>
    <w:rsid w:val="006E3F0F"/>
    <w:rsid w:val="006E435F"/>
    <w:rsid w:val="006E46FB"/>
    <w:rsid w:val="006E4783"/>
    <w:rsid w:val="006E5EB0"/>
    <w:rsid w:val="006E6228"/>
    <w:rsid w:val="006E6BA0"/>
    <w:rsid w:val="006E7BAB"/>
    <w:rsid w:val="006F0F4E"/>
    <w:rsid w:val="006F1541"/>
    <w:rsid w:val="006F1657"/>
    <w:rsid w:val="006F1827"/>
    <w:rsid w:val="006F2AE7"/>
    <w:rsid w:val="006F388E"/>
    <w:rsid w:val="006F3FBC"/>
    <w:rsid w:val="006F7819"/>
    <w:rsid w:val="00702A54"/>
    <w:rsid w:val="0070312F"/>
    <w:rsid w:val="00703DA3"/>
    <w:rsid w:val="007044FF"/>
    <w:rsid w:val="00704DE7"/>
    <w:rsid w:val="007056F6"/>
    <w:rsid w:val="00706093"/>
    <w:rsid w:val="00707E8D"/>
    <w:rsid w:val="00710110"/>
    <w:rsid w:val="00710B82"/>
    <w:rsid w:val="00712589"/>
    <w:rsid w:val="00712AA1"/>
    <w:rsid w:val="00713F6E"/>
    <w:rsid w:val="00714A0B"/>
    <w:rsid w:val="007162C5"/>
    <w:rsid w:val="00716AD4"/>
    <w:rsid w:val="007207E5"/>
    <w:rsid w:val="00720FF1"/>
    <w:rsid w:val="00721E38"/>
    <w:rsid w:val="00723DA5"/>
    <w:rsid w:val="00723FC6"/>
    <w:rsid w:val="00725A2A"/>
    <w:rsid w:val="00725F02"/>
    <w:rsid w:val="00726F98"/>
    <w:rsid w:val="007308F4"/>
    <w:rsid w:val="00731080"/>
    <w:rsid w:val="007312D5"/>
    <w:rsid w:val="00731AE7"/>
    <w:rsid w:val="00731D3F"/>
    <w:rsid w:val="00732C06"/>
    <w:rsid w:val="007334AD"/>
    <w:rsid w:val="00733A54"/>
    <w:rsid w:val="00733BF9"/>
    <w:rsid w:val="00734C57"/>
    <w:rsid w:val="00735205"/>
    <w:rsid w:val="00735D85"/>
    <w:rsid w:val="00736113"/>
    <w:rsid w:val="0074019F"/>
    <w:rsid w:val="007407DF"/>
    <w:rsid w:val="00743833"/>
    <w:rsid w:val="00745422"/>
    <w:rsid w:val="00746DBA"/>
    <w:rsid w:val="00750442"/>
    <w:rsid w:val="00754565"/>
    <w:rsid w:val="00754979"/>
    <w:rsid w:val="00754B16"/>
    <w:rsid w:val="00757158"/>
    <w:rsid w:val="00757982"/>
    <w:rsid w:val="00757BF1"/>
    <w:rsid w:val="00760535"/>
    <w:rsid w:val="00761190"/>
    <w:rsid w:val="007653EB"/>
    <w:rsid w:val="00765FAB"/>
    <w:rsid w:val="00767C28"/>
    <w:rsid w:val="00767D74"/>
    <w:rsid w:val="00770430"/>
    <w:rsid w:val="007705B0"/>
    <w:rsid w:val="007732A2"/>
    <w:rsid w:val="007737C2"/>
    <w:rsid w:val="00773AC4"/>
    <w:rsid w:val="00773C02"/>
    <w:rsid w:val="0077504A"/>
    <w:rsid w:val="007767F8"/>
    <w:rsid w:val="00776CE5"/>
    <w:rsid w:val="007812CC"/>
    <w:rsid w:val="00783319"/>
    <w:rsid w:val="00783A86"/>
    <w:rsid w:val="007848E0"/>
    <w:rsid w:val="00784F97"/>
    <w:rsid w:val="007907C4"/>
    <w:rsid w:val="007910EC"/>
    <w:rsid w:val="00792565"/>
    <w:rsid w:val="00792A71"/>
    <w:rsid w:val="0079412E"/>
    <w:rsid w:val="007941E9"/>
    <w:rsid w:val="00794230"/>
    <w:rsid w:val="00794848"/>
    <w:rsid w:val="00795A6F"/>
    <w:rsid w:val="00796BCB"/>
    <w:rsid w:val="00797CCF"/>
    <w:rsid w:val="007A043B"/>
    <w:rsid w:val="007A1DA0"/>
    <w:rsid w:val="007A3016"/>
    <w:rsid w:val="007A30FC"/>
    <w:rsid w:val="007A5C32"/>
    <w:rsid w:val="007A6BB1"/>
    <w:rsid w:val="007A7AFE"/>
    <w:rsid w:val="007B059A"/>
    <w:rsid w:val="007B2CE0"/>
    <w:rsid w:val="007B3240"/>
    <w:rsid w:val="007B3305"/>
    <w:rsid w:val="007B35DD"/>
    <w:rsid w:val="007B4329"/>
    <w:rsid w:val="007B500D"/>
    <w:rsid w:val="007B5609"/>
    <w:rsid w:val="007B5884"/>
    <w:rsid w:val="007B5AA0"/>
    <w:rsid w:val="007B7BDB"/>
    <w:rsid w:val="007C1945"/>
    <w:rsid w:val="007C19DD"/>
    <w:rsid w:val="007C1EFF"/>
    <w:rsid w:val="007C65E3"/>
    <w:rsid w:val="007D0C32"/>
    <w:rsid w:val="007D0E07"/>
    <w:rsid w:val="007D0EAF"/>
    <w:rsid w:val="007D111B"/>
    <w:rsid w:val="007D1B09"/>
    <w:rsid w:val="007D36BE"/>
    <w:rsid w:val="007D3C26"/>
    <w:rsid w:val="007D41F0"/>
    <w:rsid w:val="007D6A02"/>
    <w:rsid w:val="007D7052"/>
    <w:rsid w:val="007D778D"/>
    <w:rsid w:val="007E017F"/>
    <w:rsid w:val="007E28E8"/>
    <w:rsid w:val="007E2CB5"/>
    <w:rsid w:val="007E3047"/>
    <w:rsid w:val="007E3B49"/>
    <w:rsid w:val="007E4B47"/>
    <w:rsid w:val="007E5535"/>
    <w:rsid w:val="007E6734"/>
    <w:rsid w:val="007F044B"/>
    <w:rsid w:val="007F120C"/>
    <w:rsid w:val="007F1AEC"/>
    <w:rsid w:val="007F2B2A"/>
    <w:rsid w:val="007F2E0A"/>
    <w:rsid w:val="007F8A49"/>
    <w:rsid w:val="0080235B"/>
    <w:rsid w:val="00804248"/>
    <w:rsid w:val="00804EF3"/>
    <w:rsid w:val="00805FFD"/>
    <w:rsid w:val="00806429"/>
    <w:rsid w:val="00806AEC"/>
    <w:rsid w:val="00810B51"/>
    <w:rsid w:val="00813D9A"/>
    <w:rsid w:val="0081421A"/>
    <w:rsid w:val="00814396"/>
    <w:rsid w:val="00816BE3"/>
    <w:rsid w:val="00820535"/>
    <w:rsid w:val="00820916"/>
    <w:rsid w:val="00821066"/>
    <w:rsid w:val="00821368"/>
    <w:rsid w:val="008213C2"/>
    <w:rsid w:val="00821B75"/>
    <w:rsid w:val="0082268B"/>
    <w:rsid w:val="00822E98"/>
    <w:rsid w:val="0082371F"/>
    <w:rsid w:val="0082407B"/>
    <w:rsid w:val="00824391"/>
    <w:rsid w:val="00824924"/>
    <w:rsid w:val="00825266"/>
    <w:rsid w:val="00825EC1"/>
    <w:rsid w:val="00827488"/>
    <w:rsid w:val="00831403"/>
    <w:rsid w:val="00833044"/>
    <w:rsid w:val="00834F20"/>
    <w:rsid w:val="0083522F"/>
    <w:rsid w:val="00836FAA"/>
    <w:rsid w:val="008404C1"/>
    <w:rsid w:val="00840574"/>
    <w:rsid w:val="008409B3"/>
    <w:rsid w:val="00840B29"/>
    <w:rsid w:val="00841C32"/>
    <w:rsid w:val="00842607"/>
    <w:rsid w:val="0084282B"/>
    <w:rsid w:val="008452AF"/>
    <w:rsid w:val="00845556"/>
    <w:rsid w:val="008456F5"/>
    <w:rsid w:val="00845864"/>
    <w:rsid w:val="00845A6E"/>
    <w:rsid w:val="00847A44"/>
    <w:rsid w:val="00851265"/>
    <w:rsid w:val="00853C65"/>
    <w:rsid w:val="00853E33"/>
    <w:rsid w:val="008544D7"/>
    <w:rsid w:val="008565EC"/>
    <w:rsid w:val="00856AF0"/>
    <w:rsid w:val="00857084"/>
    <w:rsid w:val="00857224"/>
    <w:rsid w:val="00860260"/>
    <w:rsid w:val="0086126A"/>
    <w:rsid w:val="008628F6"/>
    <w:rsid w:val="00863D44"/>
    <w:rsid w:val="00865BD6"/>
    <w:rsid w:val="008668D0"/>
    <w:rsid w:val="00866C7A"/>
    <w:rsid w:val="008713FA"/>
    <w:rsid w:val="008724B2"/>
    <w:rsid w:val="00874C15"/>
    <w:rsid w:val="00874E89"/>
    <w:rsid w:val="0087757C"/>
    <w:rsid w:val="00877E23"/>
    <w:rsid w:val="00880924"/>
    <w:rsid w:val="008824FC"/>
    <w:rsid w:val="00883C74"/>
    <w:rsid w:val="00883C85"/>
    <w:rsid w:val="008848FE"/>
    <w:rsid w:val="00886BE1"/>
    <w:rsid w:val="00887D95"/>
    <w:rsid w:val="00887DA5"/>
    <w:rsid w:val="00887E73"/>
    <w:rsid w:val="00890369"/>
    <w:rsid w:val="008909A4"/>
    <w:rsid w:val="00891094"/>
    <w:rsid w:val="00891617"/>
    <w:rsid w:val="008917BC"/>
    <w:rsid w:val="0089238F"/>
    <w:rsid w:val="00894358"/>
    <w:rsid w:val="00894651"/>
    <w:rsid w:val="00897918"/>
    <w:rsid w:val="008A0463"/>
    <w:rsid w:val="008A0985"/>
    <w:rsid w:val="008A1131"/>
    <w:rsid w:val="008A1927"/>
    <w:rsid w:val="008A1968"/>
    <w:rsid w:val="008A1D32"/>
    <w:rsid w:val="008A474B"/>
    <w:rsid w:val="008A49AA"/>
    <w:rsid w:val="008A5426"/>
    <w:rsid w:val="008A646C"/>
    <w:rsid w:val="008A72DD"/>
    <w:rsid w:val="008A7429"/>
    <w:rsid w:val="008A7E08"/>
    <w:rsid w:val="008B317F"/>
    <w:rsid w:val="008B3CB1"/>
    <w:rsid w:val="008B44E7"/>
    <w:rsid w:val="008B47E1"/>
    <w:rsid w:val="008B7DCF"/>
    <w:rsid w:val="008C06BD"/>
    <w:rsid w:val="008C0B73"/>
    <w:rsid w:val="008C0C04"/>
    <w:rsid w:val="008C308A"/>
    <w:rsid w:val="008C3D23"/>
    <w:rsid w:val="008C58DB"/>
    <w:rsid w:val="008C739F"/>
    <w:rsid w:val="008D08AC"/>
    <w:rsid w:val="008D0A7C"/>
    <w:rsid w:val="008D1D0B"/>
    <w:rsid w:val="008D271D"/>
    <w:rsid w:val="008D35AD"/>
    <w:rsid w:val="008D3656"/>
    <w:rsid w:val="008D4F77"/>
    <w:rsid w:val="008D5351"/>
    <w:rsid w:val="008D71B5"/>
    <w:rsid w:val="008D72B5"/>
    <w:rsid w:val="008D778D"/>
    <w:rsid w:val="008D787A"/>
    <w:rsid w:val="008E01F9"/>
    <w:rsid w:val="008E2D6D"/>
    <w:rsid w:val="008E3D0B"/>
    <w:rsid w:val="008E4E07"/>
    <w:rsid w:val="008E4FB9"/>
    <w:rsid w:val="008E769A"/>
    <w:rsid w:val="008E7C1F"/>
    <w:rsid w:val="008F0A15"/>
    <w:rsid w:val="008F0CE6"/>
    <w:rsid w:val="008F1544"/>
    <w:rsid w:val="008F352A"/>
    <w:rsid w:val="008F354C"/>
    <w:rsid w:val="008F615F"/>
    <w:rsid w:val="00900317"/>
    <w:rsid w:val="00900BD2"/>
    <w:rsid w:val="00900FD6"/>
    <w:rsid w:val="00901295"/>
    <w:rsid w:val="009015C4"/>
    <w:rsid w:val="00901F54"/>
    <w:rsid w:val="00903A63"/>
    <w:rsid w:val="0090576F"/>
    <w:rsid w:val="00905BF5"/>
    <w:rsid w:val="00906A5F"/>
    <w:rsid w:val="00907329"/>
    <w:rsid w:val="0091111F"/>
    <w:rsid w:val="00911125"/>
    <w:rsid w:val="0091153A"/>
    <w:rsid w:val="009115BD"/>
    <w:rsid w:val="009125A3"/>
    <w:rsid w:val="00913939"/>
    <w:rsid w:val="00914FD5"/>
    <w:rsid w:val="009151AF"/>
    <w:rsid w:val="0091589C"/>
    <w:rsid w:val="0091592C"/>
    <w:rsid w:val="00917560"/>
    <w:rsid w:val="00917CA5"/>
    <w:rsid w:val="009206CA"/>
    <w:rsid w:val="009236E5"/>
    <w:rsid w:val="00923ED0"/>
    <w:rsid w:val="00925BF6"/>
    <w:rsid w:val="009263B4"/>
    <w:rsid w:val="00926AD5"/>
    <w:rsid w:val="00926B7E"/>
    <w:rsid w:val="0092716B"/>
    <w:rsid w:val="009309A6"/>
    <w:rsid w:val="00930D29"/>
    <w:rsid w:val="00930F4F"/>
    <w:rsid w:val="00931F61"/>
    <w:rsid w:val="009337B5"/>
    <w:rsid w:val="00934473"/>
    <w:rsid w:val="00934A6A"/>
    <w:rsid w:val="0093537D"/>
    <w:rsid w:val="00935B6E"/>
    <w:rsid w:val="009368E5"/>
    <w:rsid w:val="00940991"/>
    <w:rsid w:val="009437E5"/>
    <w:rsid w:val="00943C08"/>
    <w:rsid w:val="00944267"/>
    <w:rsid w:val="009451A5"/>
    <w:rsid w:val="0094746E"/>
    <w:rsid w:val="00950950"/>
    <w:rsid w:val="009537FF"/>
    <w:rsid w:val="00953CEF"/>
    <w:rsid w:val="00956629"/>
    <w:rsid w:val="00957D1E"/>
    <w:rsid w:val="0096021F"/>
    <w:rsid w:val="00960972"/>
    <w:rsid w:val="00962902"/>
    <w:rsid w:val="00962FFF"/>
    <w:rsid w:val="0096501B"/>
    <w:rsid w:val="0096524A"/>
    <w:rsid w:val="00965D41"/>
    <w:rsid w:val="0096618A"/>
    <w:rsid w:val="0096775D"/>
    <w:rsid w:val="009700A0"/>
    <w:rsid w:val="0097305B"/>
    <w:rsid w:val="00973088"/>
    <w:rsid w:val="0097357F"/>
    <w:rsid w:val="00974AE6"/>
    <w:rsid w:val="00975064"/>
    <w:rsid w:val="00976935"/>
    <w:rsid w:val="00977061"/>
    <w:rsid w:val="009774D6"/>
    <w:rsid w:val="00980EA9"/>
    <w:rsid w:val="009825B8"/>
    <w:rsid w:val="00982C70"/>
    <w:rsid w:val="00982E82"/>
    <w:rsid w:val="00984DF1"/>
    <w:rsid w:val="00986D53"/>
    <w:rsid w:val="0098760C"/>
    <w:rsid w:val="009877E1"/>
    <w:rsid w:val="00987B6A"/>
    <w:rsid w:val="009901B2"/>
    <w:rsid w:val="00991553"/>
    <w:rsid w:val="00991B89"/>
    <w:rsid w:val="00991D99"/>
    <w:rsid w:val="00992805"/>
    <w:rsid w:val="00993310"/>
    <w:rsid w:val="0099380D"/>
    <w:rsid w:val="00994B56"/>
    <w:rsid w:val="00994EC5"/>
    <w:rsid w:val="0099524D"/>
    <w:rsid w:val="009A0946"/>
    <w:rsid w:val="009A10A5"/>
    <w:rsid w:val="009A47C5"/>
    <w:rsid w:val="009A59BC"/>
    <w:rsid w:val="009A6EBC"/>
    <w:rsid w:val="009A7966"/>
    <w:rsid w:val="009A7D3F"/>
    <w:rsid w:val="009B0266"/>
    <w:rsid w:val="009B0E9F"/>
    <w:rsid w:val="009B107A"/>
    <w:rsid w:val="009B16BB"/>
    <w:rsid w:val="009B1CEC"/>
    <w:rsid w:val="009B2361"/>
    <w:rsid w:val="009B2769"/>
    <w:rsid w:val="009B2A66"/>
    <w:rsid w:val="009B379B"/>
    <w:rsid w:val="009B436D"/>
    <w:rsid w:val="009B4CDC"/>
    <w:rsid w:val="009B53A8"/>
    <w:rsid w:val="009B6926"/>
    <w:rsid w:val="009B7188"/>
    <w:rsid w:val="009C10BC"/>
    <w:rsid w:val="009C193B"/>
    <w:rsid w:val="009C1C69"/>
    <w:rsid w:val="009C200A"/>
    <w:rsid w:val="009C2374"/>
    <w:rsid w:val="009C3B48"/>
    <w:rsid w:val="009C583E"/>
    <w:rsid w:val="009C7299"/>
    <w:rsid w:val="009C730F"/>
    <w:rsid w:val="009C7957"/>
    <w:rsid w:val="009C7DAB"/>
    <w:rsid w:val="009D09BC"/>
    <w:rsid w:val="009D2B56"/>
    <w:rsid w:val="009D2E31"/>
    <w:rsid w:val="009D419D"/>
    <w:rsid w:val="009D56C0"/>
    <w:rsid w:val="009D58AC"/>
    <w:rsid w:val="009D5A9B"/>
    <w:rsid w:val="009D6825"/>
    <w:rsid w:val="009D693F"/>
    <w:rsid w:val="009D740C"/>
    <w:rsid w:val="009D7759"/>
    <w:rsid w:val="009E0052"/>
    <w:rsid w:val="009E03B9"/>
    <w:rsid w:val="009E0A43"/>
    <w:rsid w:val="009E1147"/>
    <w:rsid w:val="009E142D"/>
    <w:rsid w:val="009E166C"/>
    <w:rsid w:val="009E41BE"/>
    <w:rsid w:val="009E4D01"/>
    <w:rsid w:val="009E5354"/>
    <w:rsid w:val="009E550B"/>
    <w:rsid w:val="009E57BB"/>
    <w:rsid w:val="009E5FAE"/>
    <w:rsid w:val="009E6041"/>
    <w:rsid w:val="009E6AD3"/>
    <w:rsid w:val="009E7D36"/>
    <w:rsid w:val="009F3D32"/>
    <w:rsid w:val="009F4D6F"/>
    <w:rsid w:val="009F5564"/>
    <w:rsid w:val="009F662F"/>
    <w:rsid w:val="00A0032C"/>
    <w:rsid w:val="00A005A4"/>
    <w:rsid w:val="00A00B53"/>
    <w:rsid w:val="00A045BA"/>
    <w:rsid w:val="00A05204"/>
    <w:rsid w:val="00A05F46"/>
    <w:rsid w:val="00A05FFA"/>
    <w:rsid w:val="00A075D0"/>
    <w:rsid w:val="00A1022E"/>
    <w:rsid w:val="00A10B2F"/>
    <w:rsid w:val="00A11444"/>
    <w:rsid w:val="00A1251C"/>
    <w:rsid w:val="00A142A9"/>
    <w:rsid w:val="00A14647"/>
    <w:rsid w:val="00A149E0"/>
    <w:rsid w:val="00A155DC"/>
    <w:rsid w:val="00A15C5F"/>
    <w:rsid w:val="00A16198"/>
    <w:rsid w:val="00A16A1E"/>
    <w:rsid w:val="00A16E68"/>
    <w:rsid w:val="00A17190"/>
    <w:rsid w:val="00A17390"/>
    <w:rsid w:val="00A20507"/>
    <w:rsid w:val="00A23591"/>
    <w:rsid w:val="00A242EE"/>
    <w:rsid w:val="00A2442F"/>
    <w:rsid w:val="00A2696F"/>
    <w:rsid w:val="00A26FBA"/>
    <w:rsid w:val="00A3029B"/>
    <w:rsid w:val="00A307D7"/>
    <w:rsid w:val="00A314DB"/>
    <w:rsid w:val="00A31AEC"/>
    <w:rsid w:val="00A31D54"/>
    <w:rsid w:val="00A3238E"/>
    <w:rsid w:val="00A32B45"/>
    <w:rsid w:val="00A32D99"/>
    <w:rsid w:val="00A33301"/>
    <w:rsid w:val="00A33573"/>
    <w:rsid w:val="00A3433E"/>
    <w:rsid w:val="00A3759B"/>
    <w:rsid w:val="00A4055A"/>
    <w:rsid w:val="00A40E55"/>
    <w:rsid w:val="00A423F8"/>
    <w:rsid w:val="00A42AE0"/>
    <w:rsid w:val="00A43154"/>
    <w:rsid w:val="00A44428"/>
    <w:rsid w:val="00A44A25"/>
    <w:rsid w:val="00A521AE"/>
    <w:rsid w:val="00A54140"/>
    <w:rsid w:val="00A54390"/>
    <w:rsid w:val="00A5551F"/>
    <w:rsid w:val="00A578EE"/>
    <w:rsid w:val="00A57B9A"/>
    <w:rsid w:val="00A6108D"/>
    <w:rsid w:val="00A61AEC"/>
    <w:rsid w:val="00A6202B"/>
    <w:rsid w:val="00A63116"/>
    <w:rsid w:val="00A638A4"/>
    <w:rsid w:val="00A6445B"/>
    <w:rsid w:val="00A645C3"/>
    <w:rsid w:val="00A646C4"/>
    <w:rsid w:val="00A66396"/>
    <w:rsid w:val="00A666B7"/>
    <w:rsid w:val="00A67DBD"/>
    <w:rsid w:val="00A70203"/>
    <w:rsid w:val="00A718C9"/>
    <w:rsid w:val="00A71D9D"/>
    <w:rsid w:val="00A73B29"/>
    <w:rsid w:val="00A745F0"/>
    <w:rsid w:val="00A74CC4"/>
    <w:rsid w:val="00A773A8"/>
    <w:rsid w:val="00A80047"/>
    <w:rsid w:val="00A82107"/>
    <w:rsid w:val="00A82701"/>
    <w:rsid w:val="00A82CD0"/>
    <w:rsid w:val="00A8445D"/>
    <w:rsid w:val="00A84CCD"/>
    <w:rsid w:val="00A85743"/>
    <w:rsid w:val="00A85E24"/>
    <w:rsid w:val="00A85F77"/>
    <w:rsid w:val="00A85F94"/>
    <w:rsid w:val="00A877AD"/>
    <w:rsid w:val="00A90B8E"/>
    <w:rsid w:val="00A91275"/>
    <w:rsid w:val="00A914B1"/>
    <w:rsid w:val="00A935D4"/>
    <w:rsid w:val="00A9466F"/>
    <w:rsid w:val="00A96671"/>
    <w:rsid w:val="00A971D5"/>
    <w:rsid w:val="00A97F8E"/>
    <w:rsid w:val="00AA2141"/>
    <w:rsid w:val="00AA44F5"/>
    <w:rsid w:val="00AA4FFD"/>
    <w:rsid w:val="00AA6020"/>
    <w:rsid w:val="00AA7992"/>
    <w:rsid w:val="00AB03E1"/>
    <w:rsid w:val="00AB044E"/>
    <w:rsid w:val="00AB1B3D"/>
    <w:rsid w:val="00AB2203"/>
    <w:rsid w:val="00AB3F49"/>
    <w:rsid w:val="00AB437F"/>
    <w:rsid w:val="00AB5BEC"/>
    <w:rsid w:val="00AB5C4F"/>
    <w:rsid w:val="00AC23E7"/>
    <w:rsid w:val="00AC4987"/>
    <w:rsid w:val="00AC5A0B"/>
    <w:rsid w:val="00AC6CDD"/>
    <w:rsid w:val="00AD0D50"/>
    <w:rsid w:val="00AD16E0"/>
    <w:rsid w:val="00AD1B9A"/>
    <w:rsid w:val="00AD1DDD"/>
    <w:rsid w:val="00AD3A25"/>
    <w:rsid w:val="00AD5ACC"/>
    <w:rsid w:val="00AD61CF"/>
    <w:rsid w:val="00AD7709"/>
    <w:rsid w:val="00AD7AD7"/>
    <w:rsid w:val="00AE006F"/>
    <w:rsid w:val="00AE0615"/>
    <w:rsid w:val="00AE0802"/>
    <w:rsid w:val="00AE0D5C"/>
    <w:rsid w:val="00AE2C00"/>
    <w:rsid w:val="00AE3F24"/>
    <w:rsid w:val="00AE4EBC"/>
    <w:rsid w:val="00AE50EE"/>
    <w:rsid w:val="00AE77AC"/>
    <w:rsid w:val="00AE7B98"/>
    <w:rsid w:val="00AF018E"/>
    <w:rsid w:val="00AF0369"/>
    <w:rsid w:val="00AF0B56"/>
    <w:rsid w:val="00AF1151"/>
    <w:rsid w:val="00AF5001"/>
    <w:rsid w:val="00AF5C9F"/>
    <w:rsid w:val="00AF5F9B"/>
    <w:rsid w:val="00AF620A"/>
    <w:rsid w:val="00AF7FCC"/>
    <w:rsid w:val="00B0272C"/>
    <w:rsid w:val="00B04B53"/>
    <w:rsid w:val="00B04F16"/>
    <w:rsid w:val="00B079DD"/>
    <w:rsid w:val="00B1099C"/>
    <w:rsid w:val="00B11A70"/>
    <w:rsid w:val="00B1230A"/>
    <w:rsid w:val="00B127F2"/>
    <w:rsid w:val="00B12D4A"/>
    <w:rsid w:val="00B13088"/>
    <w:rsid w:val="00B15134"/>
    <w:rsid w:val="00B200FF"/>
    <w:rsid w:val="00B20736"/>
    <w:rsid w:val="00B22721"/>
    <w:rsid w:val="00B231E2"/>
    <w:rsid w:val="00B2336E"/>
    <w:rsid w:val="00B26267"/>
    <w:rsid w:val="00B265E3"/>
    <w:rsid w:val="00B26A1D"/>
    <w:rsid w:val="00B27890"/>
    <w:rsid w:val="00B31AA5"/>
    <w:rsid w:val="00B31E55"/>
    <w:rsid w:val="00B31EDF"/>
    <w:rsid w:val="00B329FF"/>
    <w:rsid w:val="00B32A90"/>
    <w:rsid w:val="00B32EA0"/>
    <w:rsid w:val="00B33C8E"/>
    <w:rsid w:val="00B34C62"/>
    <w:rsid w:val="00B377C5"/>
    <w:rsid w:val="00B42E0F"/>
    <w:rsid w:val="00B4370D"/>
    <w:rsid w:val="00B43C12"/>
    <w:rsid w:val="00B440A7"/>
    <w:rsid w:val="00B44D5F"/>
    <w:rsid w:val="00B4537B"/>
    <w:rsid w:val="00B454A3"/>
    <w:rsid w:val="00B477BF"/>
    <w:rsid w:val="00B51E93"/>
    <w:rsid w:val="00B51EB4"/>
    <w:rsid w:val="00B52963"/>
    <w:rsid w:val="00B5397B"/>
    <w:rsid w:val="00B53CF4"/>
    <w:rsid w:val="00B53D02"/>
    <w:rsid w:val="00B542B7"/>
    <w:rsid w:val="00B54302"/>
    <w:rsid w:val="00B54CDC"/>
    <w:rsid w:val="00B55000"/>
    <w:rsid w:val="00B6039F"/>
    <w:rsid w:val="00B6169E"/>
    <w:rsid w:val="00B618D7"/>
    <w:rsid w:val="00B63E4D"/>
    <w:rsid w:val="00B64978"/>
    <w:rsid w:val="00B652BB"/>
    <w:rsid w:val="00B67F5A"/>
    <w:rsid w:val="00B70C45"/>
    <w:rsid w:val="00B71CAA"/>
    <w:rsid w:val="00B71E25"/>
    <w:rsid w:val="00B7333B"/>
    <w:rsid w:val="00B736FD"/>
    <w:rsid w:val="00B73836"/>
    <w:rsid w:val="00B74D07"/>
    <w:rsid w:val="00B75105"/>
    <w:rsid w:val="00B76001"/>
    <w:rsid w:val="00B760B6"/>
    <w:rsid w:val="00B76973"/>
    <w:rsid w:val="00B76F59"/>
    <w:rsid w:val="00B778AE"/>
    <w:rsid w:val="00B77CE7"/>
    <w:rsid w:val="00B77E61"/>
    <w:rsid w:val="00B80FC4"/>
    <w:rsid w:val="00B810A9"/>
    <w:rsid w:val="00B833E3"/>
    <w:rsid w:val="00B8367E"/>
    <w:rsid w:val="00B8375A"/>
    <w:rsid w:val="00B83B12"/>
    <w:rsid w:val="00B8436E"/>
    <w:rsid w:val="00B84D35"/>
    <w:rsid w:val="00B84E3B"/>
    <w:rsid w:val="00B85574"/>
    <w:rsid w:val="00B8567A"/>
    <w:rsid w:val="00B86117"/>
    <w:rsid w:val="00B87E31"/>
    <w:rsid w:val="00B90252"/>
    <w:rsid w:val="00B910AD"/>
    <w:rsid w:val="00B91314"/>
    <w:rsid w:val="00B91A98"/>
    <w:rsid w:val="00B926D6"/>
    <w:rsid w:val="00B92C05"/>
    <w:rsid w:val="00B934B6"/>
    <w:rsid w:val="00B951B7"/>
    <w:rsid w:val="00B97CF6"/>
    <w:rsid w:val="00BA2DCB"/>
    <w:rsid w:val="00BA3052"/>
    <w:rsid w:val="00BA33D8"/>
    <w:rsid w:val="00BA41B6"/>
    <w:rsid w:val="00BA4547"/>
    <w:rsid w:val="00BA45F8"/>
    <w:rsid w:val="00BA5A41"/>
    <w:rsid w:val="00BA6641"/>
    <w:rsid w:val="00BA76D7"/>
    <w:rsid w:val="00BB1596"/>
    <w:rsid w:val="00BB3AAE"/>
    <w:rsid w:val="00BB46CB"/>
    <w:rsid w:val="00BB4CFF"/>
    <w:rsid w:val="00BB4F4A"/>
    <w:rsid w:val="00BB5F67"/>
    <w:rsid w:val="00BC0484"/>
    <w:rsid w:val="00BC1D8B"/>
    <w:rsid w:val="00BC25F0"/>
    <w:rsid w:val="00BC2604"/>
    <w:rsid w:val="00BC29BA"/>
    <w:rsid w:val="00BC2F12"/>
    <w:rsid w:val="00BC31FA"/>
    <w:rsid w:val="00BC46A9"/>
    <w:rsid w:val="00BC66B3"/>
    <w:rsid w:val="00BC6938"/>
    <w:rsid w:val="00BC743A"/>
    <w:rsid w:val="00BC7C8F"/>
    <w:rsid w:val="00BD0FDA"/>
    <w:rsid w:val="00BD123B"/>
    <w:rsid w:val="00BD237F"/>
    <w:rsid w:val="00BD4668"/>
    <w:rsid w:val="00BD476C"/>
    <w:rsid w:val="00BD499E"/>
    <w:rsid w:val="00BD5599"/>
    <w:rsid w:val="00BD5DE8"/>
    <w:rsid w:val="00BE0597"/>
    <w:rsid w:val="00BE357A"/>
    <w:rsid w:val="00BE37EB"/>
    <w:rsid w:val="00BE3A49"/>
    <w:rsid w:val="00BE3A5E"/>
    <w:rsid w:val="00BE3AFB"/>
    <w:rsid w:val="00BE51C6"/>
    <w:rsid w:val="00BE5624"/>
    <w:rsid w:val="00BE6C31"/>
    <w:rsid w:val="00BE7D69"/>
    <w:rsid w:val="00BF174C"/>
    <w:rsid w:val="00BF194A"/>
    <w:rsid w:val="00BF30BC"/>
    <w:rsid w:val="00BF3623"/>
    <w:rsid w:val="00BF3843"/>
    <w:rsid w:val="00BF3C18"/>
    <w:rsid w:val="00BF4375"/>
    <w:rsid w:val="00BF5F53"/>
    <w:rsid w:val="00BF6962"/>
    <w:rsid w:val="00BF7341"/>
    <w:rsid w:val="00BF76BA"/>
    <w:rsid w:val="00C007AA"/>
    <w:rsid w:val="00C013E8"/>
    <w:rsid w:val="00C01691"/>
    <w:rsid w:val="00C02323"/>
    <w:rsid w:val="00C02C8F"/>
    <w:rsid w:val="00C0314A"/>
    <w:rsid w:val="00C071E9"/>
    <w:rsid w:val="00C10650"/>
    <w:rsid w:val="00C10DD9"/>
    <w:rsid w:val="00C121A8"/>
    <w:rsid w:val="00C13CAE"/>
    <w:rsid w:val="00C165C9"/>
    <w:rsid w:val="00C17FD5"/>
    <w:rsid w:val="00C20FB3"/>
    <w:rsid w:val="00C24596"/>
    <w:rsid w:val="00C24F26"/>
    <w:rsid w:val="00C27C8C"/>
    <w:rsid w:val="00C30190"/>
    <w:rsid w:val="00C3022A"/>
    <w:rsid w:val="00C3059C"/>
    <w:rsid w:val="00C3078C"/>
    <w:rsid w:val="00C31B4F"/>
    <w:rsid w:val="00C331C1"/>
    <w:rsid w:val="00C334B4"/>
    <w:rsid w:val="00C34734"/>
    <w:rsid w:val="00C3493E"/>
    <w:rsid w:val="00C35D5A"/>
    <w:rsid w:val="00C3658F"/>
    <w:rsid w:val="00C3BDDC"/>
    <w:rsid w:val="00C4181A"/>
    <w:rsid w:val="00C43C9B"/>
    <w:rsid w:val="00C4475E"/>
    <w:rsid w:val="00C44BC6"/>
    <w:rsid w:val="00C4557A"/>
    <w:rsid w:val="00C46DBE"/>
    <w:rsid w:val="00C47903"/>
    <w:rsid w:val="00C5092E"/>
    <w:rsid w:val="00C50E3B"/>
    <w:rsid w:val="00C51741"/>
    <w:rsid w:val="00C52490"/>
    <w:rsid w:val="00C54058"/>
    <w:rsid w:val="00C54A29"/>
    <w:rsid w:val="00C558DB"/>
    <w:rsid w:val="00C57F6F"/>
    <w:rsid w:val="00C60316"/>
    <w:rsid w:val="00C6097A"/>
    <w:rsid w:val="00C62628"/>
    <w:rsid w:val="00C675B2"/>
    <w:rsid w:val="00C676A7"/>
    <w:rsid w:val="00C70740"/>
    <w:rsid w:val="00C70E8E"/>
    <w:rsid w:val="00C7111A"/>
    <w:rsid w:val="00C722F0"/>
    <w:rsid w:val="00C72379"/>
    <w:rsid w:val="00C766CC"/>
    <w:rsid w:val="00C767A6"/>
    <w:rsid w:val="00C779C2"/>
    <w:rsid w:val="00C8017B"/>
    <w:rsid w:val="00C821D1"/>
    <w:rsid w:val="00C83453"/>
    <w:rsid w:val="00C85464"/>
    <w:rsid w:val="00C86D91"/>
    <w:rsid w:val="00C87218"/>
    <w:rsid w:val="00C87841"/>
    <w:rsid w:val="00C87A5B"/>
    <w:rsid w:val="00C90092"/>
    <w:rsid w:val="00C907A4"/>
    <w:rsid w:val="00C90B08"/>
    <w:rsid w:val="00C90B27"/>
    <w:rsid w:val="00C97892"/>
    <w:rsid w:val="00CA0EDF"/>
    <w:rsid w:val="00CA1C28"/>
    <w:rsid w:val="00CA2571"/>
    <w:rsid w:val="00CA2CDE"/>
    <w:rsid w:val="00CA35D1"/>
    <w:rsid w:val="00CA4084"/>
    <w:rsid w:val="00CA4A02"/>
    <w:rsid w:val="00CA535D"/>
    <w:rsid w:val="00CA66A9"/>
    <w:rsid w:val="00CA7E67"/>
    <w:rsid w:val="00CB0F28"/>
    <w:rsid w:val="00CB13A9"/>
    <w:rsid w:val="00CB1F26"/>
    <w:rsid w:val="00CB2271"/>
    <w:rsid w:val="00CB409B"/>
    <w:rsid w:val="00CB4B6C"/>
    <w:rsid w:val="00CB5F28"/>
    <w:rsid w:val="00CB6368"/>
    <w:rsid w:val="00CC20E5"/>
    <w:rsid w:val="00CC2147"/>
    <w:rsid w:val="00CC3979"/>
    <w:rsid w:val="00CC3A29"/>
    <w:rsid w:val="00CC4849"/>
    <w:rsid w:val="00CC5E28"/>
    <w:rsid w:val="00CC5E94"/>
    <w:rsid w:val="00CC64F1"/>
    <w:rsid w:val="00CC7612"/>
    <w:rsid w:val="00CC7620"/>
    <w:rsid w:val="00CD01C6"/>
    <w:rsid w:val="00CD0562"/>
    <w:rsid w:val="00CD30A6"/>
    <w:rsid w:val="00CD3A75"/>
    <w:rsid w:val="00CD4372"/>
    <w:rsid w:val="00CD5625"/>
    <w:rsid w:val="00CD5661"/>
    <w:rsid w:val="00CD5A22"/>
    <w:rsid w:val="00CD5DB3"/>
    <w:rsid w:val="00CD6A18"/>
    <w:rsid w:val="00CE0B8C"/>
    <w:rsid w:val="00CE18D1"/>
    <w:rsid w:val="00CE2A4A"/>
    <w:rsid w:val="00CE37EC"/>
    <w:rsid w:val="00CE4578"/>
    <w:rsid w:val="00CE4670"/>
    <w:rsid w:val="00CE4E19"/>
    <w:rsid w:val="00CE6626"/>
    <w:rsid w:val="00CEB04C"/>
    <w:rsid w:val="00CF0276"/>
    <w:rsid w:val="00CF1223"/>
    <w:rsid w:val="00CF213F"/>
    <w:rsid w:val="00CF215F"/>
    <w:rsid w:val="00CF2A82"/>
    <w:rsid w:val="00CF399A"/>
    <w:rsid w:val="00CF3C06"/>
    <w:rsid w:val="00CF3CC4"/>
    <w:rsid w:val="00CF4792"/>
    <w:rsid w:val="00CF5BAE"/>
    <w:rsid w:val="00CF5F3A"/>
    <w:rsid w:val="00CF689B"/>
    <w:rsid w:val="00CF7CE7"/>
    <w:rsid w:val="00D00469"/>
    <w:rsid w:val="00D00AAC"/>
    <w:rsid w:val="00D00CF2"/>
    <w:rsid w:val="00D01F30"/>
    <w:rsid w:val="00D02B5A"/>
    <w:rsid w:val="00D03331"/>
    <w:rsid w:val="00D03523"/>
    <w:rsid w:val="00D03696"/>
    <w:rsid w:val="00D04FAE"/>
    <w:rsid w:val="00D05344"/>
    <w:rsid w:val="00D066CC"/>
    <w:rsid w:val="00D067B9"/>
    <w:rsid w:val="00D07AFE"/>
    <w:rsid w:val="00D10A9B"/>
    <w:rsid w:val="00D10D8A"/>
    <w:rsid w:val="00D10DAB"/>
    <w:rsid w:val="00D11D40"/>
    <w:rsid w:val="00D129CF"/>
    <w:rsid w:val="00D12ACD"/>
    <w:rsid w:val="00D13A4C"/>
    <w:rsid w:val="00D15C04"/>
    <w:rsid w:val="00D16235"/>
    <w:rsid w:val="00D17CE3"/>
    <w:rsid w:val="00D204FC"/>
    <w:rsid w:val="00D21821"/>
    <w:rsid w:val="00D21880"/>
    <w:rsid w:val="00D2325A"/>
    <w:rsid w:val="00D233AE"/>
    <w:rsid w:val="00D23AD2"/>
    <w:rsid w:val="00D24C92"/>
    <w:rsid w:val="00D25CFA"/>
    <w:rsid w:val="00D25E90"/>
    <w:rsid w:val="00D26124"/>
    <w:rsid w:val="00D26364"/>
    <w:rsid w:val="00D276C1"/>
    <w:rsid w:val="00D3118B"/>
    <w:rsid w:val="00D32F9E"/>
    <w:rsid w:val="00D33502"/>
    <w:rsid w:val="00D34DEC"/>
    <w:rsid w:val="00D3558F"/>
    <w:rsid w:val="00D369AB"/>
    <w:rsid w:val="00D37EBB"/>
    <w:rsid w:val="00D409AC"/>
    <w:rsid w:val="00D42CC7"/>
    <w:rsid w:val="00D42FDB"/>
    <w:rsid w:val="00D4322C"/>
    <w:rsid w:val="00D445D2"/>
    <w:rsid w:val="00D44DF4"/>
    <w:rsid w:val="00D45AFF"/>
    <w:rsid w:val="00D503D6"/>
    <w:rsid w:val="00D50736"/>
    <w:rsid w:val="00D51CD8"/>
    <w:rsid w:val="00D52896"/>
    <w:rsid w:val="00D53219"/>
    <w:rsid w:val="00D5339E"/>
    <w:rsid w:val="00D53B49"/>
    <w:rsid w:val="00D5401D"/>
    <w:rsid w:val="00D5436A"/>
    <w:rsid w:val="00D54726"/>
    <w:rsid w:val="00D55294"/>
    <w:rsid w:val="00D609D4"/>
    <w:rsid w:val="00D624E5"/>
    <w:rsid w:val="00D62576"/>
    <w:rsid w:val="00D62F67"/>
    <w:rsid w:val="00D6591B"/>
    <w:rsid w:val="00D65CBA"/>
    <w:rsid w:val="00D6678E"/>
    <w:rsid w:val="00D66858"/>
    <w:rsid w:val="00D7011C"/>
    <w:rsid w:val="00D7049A"/>
    <w:rsid w:val="00D70631"/>
    <w:rsid w:val="00D70B31"/>
    <w:rsid w:val="00D71FFD"/>
    <w:rsid w:val="00D73339"/>
    <w:rsid w:val="00D7402C"/>
    <w:rsid w:val="00D75094"/>
    <w:rsid w:val="00D76501"/>
    <w:rsid w:val="00D77DDD"/>
    <w:rsid w:val="00D80817"/>
    <w:rsid w:val="00D82CFD"/>
    <w:rsid w:val="00D83784"/>
    <w:rsid w:val="00D8416B"/>
    <w:rsid w:val="00D84278"/>
    <w:rsid w:val="00D84A37"/>
    <w:rsid w:val="00D853AD"/>
    <w:rsid w:val="00D85476"/>
    <w:rsid w:val="00D8588E"/>
    <w:rsid w:val="00D85BF5"/>
    <w:rsid w:val="00D9072E"/>
    <w:rsid w:val="00D90BDB"/>
    <w:rsid w:val="00D90E3A"/>
    <w:rsid w:val="00D91187"/>
    <w:rsid w:val="00D91D40"/>
    <w:rsid w:val="00D92130"/>
    <w:rsid w:val="00D925A4"/>
    <w:rsid w:val="00D94AB8"/>
    <w:rsid w:val="00D94F01"/>
    <w:rsid w:val="00D95DAA"/>
    <w:rsid w:val="00D95E6F"/>
    <w:rsid w:val="00D965B1"/>
    <w:rsid w:val="00D96D4D"/>
    <w:rsid w:val="00D96D52"/>
    <w:rsid w:val="00DA080E"/>
    <w:rsid w:val="00DA1D2F"/>
    <w:rsid w:val="00DA1DE4"/>
    <w:rsid w:val="00DA4FC7"/>
    <w:rsid w:val="00DA767B"/>
    <w:rsid w:val="00DA7FC7"/>
    <w:rsid w:val="00DB0304"/>
    <w:rsid w:val="00DB0782"/>
    <w:rsid w:val="00DB10EC"/>
    <w:rsid w:val="00DB166E"/>
    <w:rsid w:val="00DB1EDB"/>
    <w:rsid w:val="00DB237A"/>
    <w:rsid w:val="00DB6173"/>
    <w:rsid w:val="00DB78CA"/>
    <w:rsid w:val="00DB79B9"/>
    <w:rsid w:val="00DC064D"/>
    <w:rsid w:val="00DC2023"/>
    <w:rsid w:val="00DC30F9"/>
    <w:rsid w:val="00DC3A55"/>
    <w:rsid w:val="00DC6210"/>
    <w:rsid w:val="00DC6884"/>
    <w:rsid w:val="00DC6D6F"/>
    <w:rsid w:val="00DC7080"/>
    <w:rsid w:val="00DC74FC"/>
    <w:rsid w:val="00DD0ED5"/>
    <w:rsid w:val="00DD12A7"/>
    <w:rsid w:val="00DD1A4F"/>
    <w:rsid w:val="00DD258F"/>
    <w:rsid w:val="00DD2D7D"/>
    <w:rsid w:val="00DD54B0"/>
    <w:rsid w:val="00DD7D53"/>
    <w:rsid w:val="00DD7F28"/>
    <w:rsid w:val="00DE041E"/>
    <w:rsid w:val="00DE22F6"/>
    <w:rsid w:val="00DE365D"/>
    <w:rsid w:val="00DE39A9"/>
    <w:rsid w:val="00DE47FC"/>
    <w:rsid w:val="00DE57BC"/>
    <w:rsid w:val="00DE7098"/>
    <w:rsid w:val="00DE7793"/>
    <w:rsid w:val="00DF1ED5"/>
    <w:rsid w:val="00DF2B44"/>
    <w:rsid w:val="00DF2C45"/>
    <w:rsid w:val="00DF3209"/>
    <w:rsid w:val="00DF5A5E"/>
    <w:rsid w:val="00DF6EB8"/>
    <w:rsid w:val="00DF76B0"/>
    <w:rsid w:val="00E01E9B"/>
    <w:rsid w:val="00E02CFA"/>
    <w:rsid w:val="00E03CAC"/>
    <w:rsid w:val="00E03FB3"/>
    <w:rsid w:val="00E049EE"/>
    <w:rsid w:val="00E0641E"/>
    <w:rsid w:val="00E0763D"/>
    <w:rsid w:val="00E11BF2"/>
    <w:rsid w:val="00E157B1"/>
    <w:rsid w:val="00E16D73"/>
    <w:rsid w:val="00E20623"/>
    <w:rsid w:val="00E20CDE"/>
    <w:rsid w:val="00E219E7"/>
    <w:rsid w:val="00E2242B"/>
    <w:rsid w:val="00E23C02"/>
    <w:rsid w:val="00E24D9C"/>
    <w:rsid w:val="00E26F1B"/>
    <w:rsid w:val="00E27BEA"/>
    <w:rsid w:val="00E31777"/>
    <w:rsid w:val="00E3412F"/>
    <w:rsid w:val="00E3565E"/>
    <w:rsid w:val="00E360A9"/>
    <w:rsid w:val="00E3618F"/>
    <w:rsid w:val="00E36851"/>
    <w:rsid w:val="00E36C7A"/>
    <w:rsid w:val="00E374A0"/>
    <w:rsid w:val="00E37784"/>
    <w:rsid w:val="00E37ED9"/>
    <w:rsid w:val="00E40F50"/>
    <w:rsid w:val="00E41A1E"/>
    <w:rsid w:val="00E41E25"/>
    <w:rsid w:val="00E426B6"/>
    <w:rsid w:val="00E426C3"/>
    <w:rsid w:val="00E4347F"/>
    <w:rsid w:val="00E44685"/>
    <w:rsid w:val="00E45230"/>
    <w:rsid w:val="00E45571"/>
    <w:rsid w:val="00E47390"/>
    <w:rsid w:val="00E47D29"/>
    <w:rsid w:val="00E50447"/>
    <w:rsid w:val="00E512A6"/>
    <w:rsid w:val="00E512EB"/>
    <w:rsid w:val="00E515A9"/>
    <w:rsid w:val="00E52A46"/>
    <w:rsid w:val="00E52C27"/>
    <w:rsid w:val="00E55897"/>
    <w:rsid w:val="00E55E75"/>
    <w:rsid w:val="00E56C42"/>
    <w:rsid w:val="00E56CCC"/>
    <w:rsid w:val="00E56DB1"/>
    <w:rsid w:val="00E5730D"/>
    <w:rsid w:val="00E57BB8"/>
    <w:rsid w:val="00E60264"/>
    <w:rsid w:val="00E60E8E"/>
    <w:rsid w:val="00E61DEE"/>
    <w:rsid w:val="00E63323"/>
    <w:rsid w:val="00E64311"/>
    <w:rsid w:val="00E6513F"/>
    <w:rsid w:val="00E660CB"/>
    <w:rsid w:val="00E70013"/>
    <w:rsid w:val="00E70D5A"/>
    <w:rsid w:val="00E71922"/>
    <w:rsid w:val="00E7324C"/>
    <w:rsid w:val="00E74459"/>
    <w:rsid w:val="00E74FCF"/>
    <w:rsid w:val="00E76342"/>
    <w:rsid w:val="00E77867"/>
    <w:rsid w:val="00E80787"/>
    <w:rsid w:val="00E82C59"/>
    <w:rsid w:val="00E83233"/>
    <w:rsid w:val="00E84540"/>
    <w:rsid w:val="00E84EA9"/>
    <w:rsid w:val="00E85AA5"/>
    <w:rsid w:val="00E86274"/>
    <w:rsid w:val="00E87C4E"/>
    <w:rsid w:val="00E90AAD"/>
    <w:rsid w:val="00E92990"/>
    <w:rsid w:val="00E92CAB"/>
    <w:rsid w:val="00E94F87"/>
    <w:rsid w:val="00E95669"/>
    <w:rsid w:val="00E95A2D"/>
    <w:rsid w:val="00E95E38"/>
    <w:rsid w:val="00E96FDF"/>
    <w:rsid w:val="00E9761B"/>
    <w:rsid w:val="00E979C5"/>
    <w:rsid w:val="00E97B37"/>
    <w:rsid w:val="00EA38E2"/>
    <w:rsid w:val="00EA52C3"/>
    <w:rsid w:val="00EA7094"/>
    <w:rsid w:val="00EA7DC8"/>
    <w:rsid w:val="00EA7FE4"/>
    <w:rsid w:val="00EB0B45"/>
    <w:rsid w:val="00EB0CF5"/>
    <w:rsid w:val="00EB400B"/>
    <w:rsid w:val="00EB409B"/>
    <w:rsid w:val="00EB41E7"/>
    <w:rsid w:val="00EB4551"/>
    <w:rsid w:val="00EB48DA"/>
    <w:rsid w:val="00EB4A7B"/>
    <w:rsid w:val="00EB5A31"/>
    <w:rsid w:val="00EB61BE"/>
    <w:rsid w:val="00EB6243"/>
    <w:rsid w:val="00EB70B5"/>
    <w:rsid w:val="00EB736A"/>
    <w:rsid w:val="00EC07B2"/>
    <w:rsid w:val="00EC1696"/>
    <w:rsid w:val="00EC1D52"/>
    <w:rsid w:val="00EC297A"/>
    <w:rsid w:val="00EC3067"/>
    <w:rsid w:val="00EC30ED"/>
    <w:rsid w:val="00EC49F6"/>
    <w:rsid w:val="00EC4D3B"/>
    <w:rsid w:val="00EC4DED"/>
    <w:rsid w:val="00EC5084"/>
    <w:rsid w:val="00EC54E6"/>
    <w:rsid w:val="00EC600F"/>
    <w:rsid w:val="00EC602F"/>
    <w:rsid w:val="00EC6E7F"/>
    <w:rsid w:val="00ED0DA7"/>
    <w:rsid w:val="00ED2916"/>
    <w:rsid w:val="00ED329E"/>
    <w:rsid w:val="00ED3664"/>
    <w:rsid w:val="00ED3A66"/>
    <w:rsid w:val="00ED60EB"/>
    <w:rsid w:val="00ED6793"/>
    <w:rsid w:val="00EE3123"/>
    <w:rsid w:val="00EE46FC"/>
    <w:rsid w:val="00EE4BB3"/>
    <w:rsid w:val="00EE57B9"/>
    <w:rsid w:val="00EE5EF4"/>
    <w:rsid w:val="00EE641A"/>
    <w:rsid w:val="00EF029A"/>
    <w:rsid w:val="00EF0371"/>
    <w:rsid w:val="00EF18ED"/>
    <w:rsid w:val="00EF3511"/>
    <w:rsid w:val="00EF4120"/>
    <w:rsid w:val="00EF57BC"/>
    <w:rsid w:val="00F01253"/>
    <w:rsid w:val="00F0178A"/>
    <w:rsid w:val="00F02B6C"/>
    <w:rsid w:val="00F036F6"/>
    <w:rsid w:val="00F03D22"/>
    <w:rsid w:val="00F045B0"/>
    <w:rsid w:val="00F04C06"/>
    <w:rsid w:val="00F053CC"/>
    <w:rsid w:val="00F05484"/>
    <w:rsid w:val="00F07D6E"/>
    <w:rsid w:val="00F10BC7"/>
    <w:rsid w:val="00F10CCD"/>
    <w:rsid w:val="00F118D6"/>
    <w:rsid w:val="00F14C04"/>
    <w:rsid w:val="00F1686B"/>
    <w:rsid w:val="00F17F7A"/>
    <w:rsid w:val="00F2029C"/>
    <w:rsid w:val="00F210CF"/>
    <w:rsid w:val="00F22839"/>
    <w:rsid w:val="00F229DE"/>
    <w:rsid w:val="00F24217"/>
    <w:rsid w:val="00F259EE"/>
    <w:rsid w:val="00F271F4"/>
    <w:rsid w:val="00F27BEA"/>
    <w:rsid w:val="00F3493B"/>
    <w:rsid w:val="00F366BF"/>
    <w:rsid w:val="00F366D4"/>
    <w:rsid w:val="00F40935"/>
    <w:rsid w:val="00F41A93"/>
    <w:rsid w:val="00F4245A"/>
    <w:rsid w:val="00F4248F"/>
    <w:rsid w:val="00F42A19"/>
    <w:rsid w:val="00F4421B"/>
    <w:rsid w:val="00F45E6C"/>
    <w:rsid w:val="00F46EF8"/>
    <w:rsid w:val="00F5019F"/>
    <w:rsid w:val="00F52B94"/>
    <w:rsid w:val="00F54DA7"/>
    <w:rsid w:val="00F5511E"/>
    <w:rsid w:val="00F5700E"/>
    <w:rsid w:val="00F604C2"/>
    <w:rsid w:val="00F60523"/>
    <w:rsid w:val="00F6117A"/>
    <w:rsid w:val="00F620A2"/>
    <w:rsid w:val="00F62E23"/>
    <w:rsid w:val="00F63646"/>
    <w:rsid w:val="00F65C5E"/>
    <w:rsid w:val="00F6601C"/>
    <w:rsid w:val="00F668FF"/>
    <w:rsid w:val="00F675E5"/>
    <w:rsid w:val="00F67956"/>
    <w:rsid w:val="00F67AA5"/>
    <w:rsid w:val="00F67DC9"/>
    <w:rsid w:val="00F71620"/>
    <w:rsid w:val="00F734AF"/>
    <w:rsid w:val="00F751A3"/>
    <w:rsid w:val="00F764CC"/>
    <w:rsid w:val="00F76990"/>
    <w:rsid w:val="00F77C8C"/>
    <w:rsid w:val="00F800B0"/>
    <w:rsid w:val="00F8026B"/>
    <w:rsid w:val="00F81D0F"/>
    <w:rsid w:val="00F82D02"/>
    <w:rsid w:val="00F83B94"/>
    <w:rsid w:val="00F843AC"/>
    <w:rsid w:val="00F852E4"/>
    <w:rsid w:val="00F86BA3"/>
    <w:rsid w:val="00F86FD0"/>
    <w:rsid w:val="00F8710A"/>
    <w:rsid w:val="00F90236"/>
    <w:rsid w:val="00F921D4"/>
    <w:rsid w:val="00F93E68"/>
    <w:rsid w:val="00F93EA7"/>
    <w:rsid w:val="00F951BC"/>
    <w:rsid w:val="00F95874"/>
    <w:rsid w:val="00F95BB1"/>
    <w:rsid w:val="00F9626C"/>
    <w:rsid w:val="00F96315"/>
    <w:rsid w:val="00F97329"/>
    <w:rsid w:val="00FA0135"/>
    <w:rsid w:val="00FA0ADD"/>
    <w:rsid w:val="00FA19F2"/>
    <w:rsid w:val="00FA29F8"/>
    <w:rsid w:val="00FA4BF8"/>
    <w:rsid w:val="00FA5317"/>
    <w:rsid w:val="00FA56A2"/>
    <w:rsid w:val="00FA6012"/>
    <w:rsid w:val="00FA61A7"/>
    <w:rsid w:val="00FA65C7"/>
    <w:rsid w:val="00FA6B81"/>
    <w:rsid w:val="00FB09F0"/>
    <w:rsid w:val="00FB3443"/>
    <w:rsid w:val="00FB6010"/>
    <w:rsid w:val="00FB6B8C"/>
    <w:rsid w:val="00FB6BD7"/>
    <w:rsid w:val="00FB7D63"/>
    <w:rsid w:val="00FC0810"/>
    <w:rsid w:val="00FC0E47"/>
    <w:rsid w:val="00FC1272"/>
    <w:rsid w:val="00FC2571"/>
    <w:rsid w:val="00FC3CFD"/>
    <w:rsid w:val="00FC4A0C"/>
    <w:rsid w:val="00FC68B2"/>
    <w:rsid w:val="00FD08A8"/>
    <w:rsid w:val="00FD09FC"/>
    <w:rsid w:val="00FD2405"/>
    <w:rsid w:val="00FD2EC0"/>
    <w:rsid w:val="00FD3713"/>
    <w:rsid w:val="00FD4002"/>
    <w:rsid w:val="00FD608C"/>
    <w:rsid w:val="00FD64E4"/>
    <w:rsid w:val="00FE1A3E"/>
    <w:rsid w:val="00FE2D52"/>
    <w:rsid w:val="00FE32B3"/>
    <w:rsid w:val="00FE43A7"/>
    <w:rsid w:val="00FE44A1"/>
    <w:rsid w:val="00FE47CF"/>
    <w:rsid w:val="00FE4E58"/>
    <w:rsid w:val="00FE6FB1"/>
    <w:rsid w:val="00FE73A4"/>
    <w:rsid w:val="00FF01F4"/>
    <w:rsid w:val="00FF1C59"/>
    <w:rsid w:val="00FF275E"/>
    <w:rsid w:val="00FF3963"/>
    <w:rsid w:val="00FF41F0"/>
    <w:rsid w:val="00FF4494"/>
    <w:rsid w:val="00FF5257"/>
    <w:rsid w:val="00FF5726"/>
    <w:rsid w:val="00FF6E13"/>
    <w:rsid w:val="00FF7CB1"/>
    <w:rsid w:val="010CB68C"/>
    <w:rsid w:val="011CF10F"/>
    <w:rsid w:val="0134972D"/>
    <w:rsid w:val="014F9EA4"/>
    <w:rsid w:val="01619A5B"/>
    <w:rsid w:val="01AED86D"/>
    <w:rsid w:val="01BCE3B7"/>
    <w:rsid w:val="01EF170E"/>
    <w:rsid w:val="020D092B"/>
    <w:rsid w:val="02186537"/>
    <w:rsid w:val="023E7B79"/>
    <w:rsid w:val="026BF3DD"/>
    <w:rsid w:val="0294F768"/>
    <w:rsid w:val="02C1CC81"/>
    <w:rsid w:val="02ED09C8"/>
    <w:rsid w:val="0307793F"/>
    <w:rsid w:val="037022FE"/>
    <w:rsid w:val="03BC0491"/>
    <w:rsid w:val="03F13D49"/>
    <w:rsid w:val="04D0D5F1"/>
    <w:rsid w:val="04E22D6E"/>
    <w:rsid w:val="05060C8E"/>
    <w:rsid w:val="051F7DB8"/>
    <w:rsid w:val="0572EE46"/>
    <w:rsid w:val="05DAD264"/>
    <w:rsid w:val="05E501F2"/>
    <w:rsid w:val="066CD773"/>
    <w:rsid w:val="06DA48A6"/>
    <w:rsid w:val="06E34FA4"/>
    <w:rsid w:val="07638352"/>
    <w:rsid w:val="07A1C2E8"/>
    <w:rsid w:val="083D2450"/>
    <w:rsid w:val="085CDD0F"/>
    <w:rsid w:val="08801FED"/>
    <w:rsid w:val="09232DFF"/>
    <w:rsid w:val="092830A9"/>
    <w:rsid w:val="09375AAF"/>
    <w:rsid w:val="0950CE5A"/>
    <w:rsid w:val="0989256A"/>
    <w:rsid w:val="0A1A2BC4"/>
    <w:rsid w:val="0A9A5D04"/>
    <w:rsid w:val="0B3ED3A9"/>
    <w:rsid w:val="0B41D2C7"/>
    <w:rsid w:val="0B4D357A"/>
    <w:rsid w:val="0B5B6B2E"/>
    <w:rsid w:val="0B5EFA8D"/>
    <w:rsid w:val="0B852B5E"/>
    <w:rsid w:val="0C0D0376"/>
    <w:rsid w:val="0C38736F"/>
    <w:rsid w:val="0C6DAC27"/>
    <w:rsid w:val="0C91B409"/>
    <w:rsid w:val="0C9847DB"/>
    <w:rsid w:val="0CC17EA1"/>
    <w:rsid w:val="0D477870"/>
    <w:rsid w:val="0D6F1A6F"/>
    <w:rsid w:val="0D80D491"/>
    <w:rsid w:val="0D8C42A7"/>
    <w:rsid w:val="0DB85A65"/>
    <w:rsid w:val="0E477993"/>
    <w:rsid w:val="0E75DCF3"/>
    <w:rsid w:val="0EACF663"/>
    <w:rsid w:val="0EAD0A98"/>
    <w:rsid w:val="0EC1E639"/>
    <w:rsid w:val="0EF13B47"/>
    <w:rsid w:val="0F09580D"/>
    <w:rsid w:val="0FB5D2F0"/>
    <w:rsid w:val="0FD5FD28"/>
    <w:rsid w:val="1090D545"/>
    <w:rsid w:val="11073A59"/>
    <w:rsid w:val="115D1BCF"/>
    <w:rsid w:val="11CF4BD4"/>
    <w:rsid w:val="11D471A1"/>
    <w:rsid w:val="11E02132"/>
    <w:rsid w:val="11E493CC"/>
    <w:rsid w:val="12202F70"/>
    <w:rsid w:val="12E96C84"/>
    <w:rsid w:val="133B5597"/>
    <w:rsid w:val="13431B8C"/>
    <w:rsid w:val="1351F53A"/>
    <w:rsid w:val="138E2442"/>
    <w:rsid w:val="13C9A458"/>
    <w:rsid w:val="13F867A0"/>
    <w:rsid w:val="14003976"/>
    <w:rsid w:val="1424621B"/>
    <w:rsid w:val="14D321CC"/>
    <w:rsid w:val="14F48649"/>
    <w:rsid w:val="14F55FA3"/>
    <w:rsid w:val="1512BE9D"/>
    <w:rsid w:val="15464213"/>
    <w:rsid w:val="156E1D98"/>
    <w:rsid w:val="15883DE0"/>
    <w:rsid w:val="15ADE56C"/>
    <w:rsid w:val="15D642E6"/>
    <w:rsid w:val="164EC6B3"/>
    <w:rsid w:val="165A65DA"/>
    <w:rsid w:val="16692E34"/>
    <w:rsid w:val="169C9FD1"/>
    <w:rsid w:val="16D37D4F"/>
    <w:rsid w:val="16FC6E79"/>
    <w:rsid w:val="1708E8D8"/>
    <w:rsid w:val="1711FC43"/>
    <w:rsid w:val="1761A164"/>
    <w:rsid w:val="17C40EFC"/>
    <w:rsid w:val="17D1447E"/>
    <w:rsid w:val="17D5957F"/>
    <w:rsid w:val="17E1507B"/>
    <w:rsid w:val="18066A7B"/>
    <w:rsid w:val="1838546E"/>
    <w:rsid w:val="18661B3E"/>
    <w:rsid w:val="188FE459"/>
    <w:rsid w:val="1897E8ED"/>
    <w:rsid w:val="18CC22B5"/>
    <w:rsid w:val="18E85EFE"/>
    <w:rsid w:val="194F7885"/>
    <w:rsid w:val="19ADC90E"/>
    <w:rsid w:val="19D98CDB"/>
    <w:rsid w:val="19DB8391"/>
    <w:rsid w:val="1A354851"/>
    <w:rsid w:val="1A383740"/>
    <w:rsid w:val="1A4D2570"/>
    <w:rsid w:val="1AA5F999"/>
    <w:rsid w:val="1AC6A8B2"/>
    <w:rsid w:val="1B002ED3"/>
    <w:rsid w:val="1B281C81"/>
    <w:rsid w:val="1B4C91D2"/>
    <w:rsid w:val="1B956C87"/>
    <w:rsid w:val="1BABACE4"/>
    <w:rsid w:val="1BBE8B9C"/>
    <w:rsid w:val="1BE52FE4"/>
    <w:rsid w:val="1C11FA7D"/>
    <w:rsid w:val="1C19C906"/>
    <w:rsid w:val="1C3DC37D"/>
    <w:rsid w:val="1C7A4FCF"/>
    <w:rsid w:val="1CB5A23D"/>
    <w:rsid w:val="1D359A0D"/>
    <w:rsid w:val="1D3A0C2F"/>
    <w:rsid w:val="1D3AF778"/>
    <w:rsid w:val="1D76481A"/>
    <w:rsid w:val="1DD9096A"/>
    <w:rsid w:val="1E5FF8BC"/>
    <w:rsid w:val="1EA9D6D0"/>
    <w:rsid w:val="1ED15A51"/>
    <w:rsid w:val="1F0A3326"/>
    <w:rsid w:val="1F31A671"/>
    <w:rsid w:val="1F382591"/>
    <w:rsid w:val="1F6385B7"/>
    <w:rsid w:val="1FF22220"/>
    <w:rsid w:val="20538931"/>
    <w:rsid w:val="20E664AB"/>
    <w:rsid w:val="20F4CE46"/>
    <w:rsid w:val="2118DCD9"/>
    <w:rsid w:val="212D7E81"/>
    <w:rsid w:val="21470DD9"/>
    <w:rsid w:val="219186EF"/>
    <w:rsid w:val="21EE32D5"/>
    <w:rsid w:val="22776A11"/>
    <w:rsid w:val="22B0CAA9"/>
    <w:rsid w:val="238A7926"/>
    <w:rsid w:val="239832EF"/>
    <w:rsid w:val="23C4DB81"/>
    <w:rsid w:val="241C083D"/>
    <w:rsid w:val="2492EC16"/>
    <w:rsid w:val="24E0EAA0"/>
    <w:rsid w:val="253574BA"/>
    <w:rsid w:val="25493441"/>
    <w:rsid w:val="25927C7C"/>
    <w:rsid w:val="25950990"/>
    <w:rsid w:val="26046609"/>
    <w:rsid w:val="26147AD2"/>
    <w:rsid w:val="2622DCA3"/>
    <w:rsid w:val="262C739D"/>
    <w:rsid w:val="263C4073"/>
    <w:rsid w:val="26AD9FB6"/>
    <w:rsid w:val="26BEF3D1"/>
    <w:rsid w:val="26D510EC"/>
    <w:rsid w:val="26E14FE7"/>
    <w:rsid w:val="26F0A1E5"/>
    <w:rsid w:val="27791459"/>
    <w:rsid w:val="2779A539"/>
    <w:rsid w:val="2799389C"/>
    <w:rsid w:val="27CC8DDC"/>
    <w:rsid w:val="27DAD1FB"/>
    <w:rsid w:val="27EE51B6"/>
    <w:rsid w:val="284B344E"/>
    <w:rsid w:val="28582295"/>
    <w:rsid w:val="290A100A"/>
    <w:rsid w:val="298E5EEE"/>
    <w:rsid w:val="29CE72AA"/>
    <w:rsid w:val="2A03BBB4"/>
    <w:rsid w:val="2A18CC1A"/>
    <w:rsid w:val="2A291583"/>
    <w:rsid w:val="2A7710CC"/>
    <w:rsid w:val="2A81139C"/>
    <w:rsid w:val="2AF3D8EF"/>
    <w:rsid w:val="2AFA60B0"/>
    <w:rsid w:val="2B0BB01A"/>
    <w:rsid w:val="2B1C3278"/>
    <w:rsid w:val="2B5A37DD"/>
    <w:rsid w:val="2B6D1A38"/>
    <w:rsid w:val="2BE1F97A"/>
    <w:rsid w:val="2C29ED8F"/>
    <w:rsid w:val="2C8C80DA"/>
    <w:rsid w:val="2CA65DBB"/>
    <w:rsid w:val="2CEA12B6"/>
    <w:rsid w:val="2CEB54AA"/>
    <w:rsid w:val="2CF5315E"/>
    <w:rsid w:val="2CF91C96"/>
    <w:rsid w:val="2D52EDA8"/>
    <w:rsid w:val="2DC25441"/>
    <w:rsid w:val="2E0EE905"/>
    <w:rsid w:val="2E4EB756"/>
    <w:rsid w:val="2E6962DB"/>
    <w:rsid w:val="2EF31F34"/>
    <w:rsid w:val="2F5AED6E"/>
    <w:rsid w:val="2F702176"/>
    <w:rsid w:val="2F8A8976"/>
    <w:rsid w:val="2FC649EF"/>
    <w:rsid w:val="2FEA5DE2"/>
    <w:rsid w:val="2FF68F03"/>
    <w:rsid w:val="30016D4F"/>
    <w:rsid w:val="301F8517"/>
    <w:rsid w:val="3085DED1"/>
    <w:rsid w:val="30CB33E9"/>
    <w:rsid w:val="30CE1704"/>
    <w:rsid w:val="30E873C6"/>
    <w:rsid w:val="30EF2DC4"/>
    <w:rsid w:val="31246DDC"/>
    <w:rsid w:val="3149026D"/>
    <w:rsid w:val="31915DDC"/>
    <w:rsid w:val="3214510A"/>
    <w:rsid w:val="323FCB07"/>
    <w:rsid w:val="3268E286"/>
    <w:rsid w:val="32A82CCD"/>
    <w:rsid w:val="32EF148C"/>
    <w:rsid w:val="3347B19E"/>
    <w:rsid w:val="338777EC"/>
    <w:rsid w:val="338F41B2"/>
    <w:rsid w:val="33EEBEC4"/>
    <w:rsid w:val="342871F5"/>
    <w:rsid w:val="344A259B"/>
    <w:rsid w:val="34929BD9"/>
    <w:rsid w:val="349B04D3"/>
    <w:rsid w:val="34ED4A88"/>
    <w:rsid w:val="350092D8"/>
    <w:rsid w:val="352687A8"/>
    <w:rsid w:val="3536A9D3"/>
    <w:rsid w:val="354B5F89"/>
    <w:rsid w:val="3557AA4F"/>
    <w:rsid w:val="356772F1"/>
    <w:rsid w:val="35AF48A1"/>
    <w:rsid w:val="35AFA63E"/>
    <w:rsid w:val="35B7A279"/>
    <w:rsid w:val="360DF032"/>
    <w:rsid w:val="361EDB3B"/>
    <w:rsid w:val="36837F8C"/>
    <w:rsid w:val="3726467A"/>
    <w:rsid w:val="3733B3CC"/>
    <w:rsid w:val="3760B14E"/>
    <w:rsid w:val="37897D22"/>
    <w:rsid w:val="395FB121"/>
    <w:rsid w:val="39613213"/>
    <w:rsid w:val="396B9075"/>
    <w:rsid w:val="399A07D8"/>
    <w:rsid w:val="399C2199"/>
    <w:rsid w:val="39DF8C94"/>
    <w:rsid w:val="3A1F91CD"/>
    <w:rsid w:val="3A221163"/>
    <w:rsid w:val="3A4C4D85"/>
    <w:rsid w:val="3B0CDCF2"/>
    <w:rsid w:val="3B5A59BC"/>
    <w:rsid w:val="3B770881"/>
    <w:rsid w:val="3B825FD8"/>
    <w:rsid w:val="3B862AE6"/>
    <w:rsid w:val="3B94C9E3"/>
    <w:rsid w:val="3BE51248"/>
    <w:rsid w:val="3C0D99BD"/>
    <w:rsid w:val="3C2C9A8D"/>
    <w:rsid w:val="3CC72B28"/>
    <w:rsid w:val="3CCAF8C0"/>
    <w:rsid w:val="3D114E79"/>
    <w:rsid w:val="3D150E71"/>
    <w:rsid w:val="3D1F4A6A"/>
    <w:rsid w:val="3DF33436"/>
    <w:rsid w:val="3E345E4E"/>
    <w:rsid w:val="3E4AF176"/>
    <w:rsid w:val="3EA99581"/>
    <w:rsid w:val="3EDB0C80"/>
    <w:rsid w:val="3F228CF0"/>
    <w:rsid w:val="3F3E61E1"/>
    <w:rsid w:val="3F5AB347"/>
    <w:rsid w:val="3F7FE703"/>
    <w:rsid w:val="3FBE094A"/>
    <w:rsid w:val="3FC3EA69"/>
    <w:rsid w:val="40050152"/>
    <w:rsid w:val="402D7E79"/>
    <w:rsid w:val="4087B014"/>
    <w:rsid w:val="41143182"/>
    <w:rsid w:val="412C3358"/>
    <w:rsid w:val="41FEC3DE"/>
    <w:rsid w:val="421FEAE5"/>
    <w:rsid w:val="42221072"/>
    <w:rsid w:val="424EBB82"/>
    <w:rsid w:val="426721E6"/>
    <w:rsid w:val="427F01F0"/>
    <w:rsid w:val="42DD6D08"/>
    <w:rsid w:val="42F02233"/>
    <w:rsid w:val="42F52CD2"/>
    <w:rsid w:val="43E54897"/>
    <w:rsid w:val="44053915"/>
    <w:rsid w:val="4448B6A9"/>
    <w:rsid w:val="447C126D"/>
    <w:rsid w:val="449DB14B"/>
    <w:rsid w:val="44C80C5A"/>
    <w:rsid w:val="4513B40E"/>
    <w:rsid w:val="45481D00"/>
    <w:rsid w:val="455181D5"/>
    <w:rsid w:val="45E662E8"/>
    <w:rsid w:val="46A71AD4"/>
    <w:rsid w:val="46B3F4BF"/>
    <w:rsid w:val="46CFE9DF"/>
    <w:rsid w:val="46DCD484"/>
    <w:rsid w:val="46F0A312"/>
    <w:rsid w:val="4788EC81"/>
    <w:rsid w:val="47DC4341"/>
    <w:rsid w:val="47E5F796"/>
    <w:rsid w:val="47E84DEB"/>
    <w:rsid w:val="48539C92"/>
    <w:rsid w:val="48B1ABD2"/>
    <w:rsid w:val="48CC9A91"/>
    <w:rsid w:val="48CFD1AA"/>
    <w:rsid w:val="494C3EE7"/>
    <w:rsid w:val="49604A8E"/>
    <w:rsid w:val="496690D9"/>
    <w:rsid w:val="49E36473"/>
    <w:rsid w:val="49F736FF"/>
    <w:rsid w:val="49FFB5BD"/>
    <w:rsid w:val="4AAC4928"/>
    <w:rsid w:val="4AB0A08D"/>
    <w:rsid w:val="4ACB2A60"/>
    <w:rsid w:val="4B1EA3E3"/>
    <w:rsid w:val="4B31A3A2"/>
    <w:rsid w:val="4B4579C8"/>
    <w:rsid w:val="4B5A8653"/>
    <w:rsid w:val="4BAF6E33"/>
    <w:rsid w:val="4C171A54"/>
    <w:rsid w:val="4C175EFA"/>
    <w:rsid w:val="4C72B158"/>
    <w:rsid w:val="4C8B72C4"/>
    <w:rsid w:val="4CE4C283"/>
    <w:rsid w:val="4D243AD2"/>
    <w:rsid w:val="4D58F2E0"/>
    <w:rsid w:val="4D5BDFF1"/>
    <w:rsid w:val="4D7008ED"/>
    <w:rsid w:val="4D89C671"/>
    <w:rsid w:val="4DC02279"/>
    <w:rsid w:val="4DF65360"/>
    <w:rsid w:val="4E10B63E"/>
    <w:rsid w:val="4EA68897"/>
    <w:rsid w:val="4F04A988"/>
    <w:rsid w:val="4F142071"/>
    <w:rsid w:val="4F9B7F91"/>
    <w:rsid w:val="4FD29E4E"/>
    <w:rsid w:val="4FF873C2"/>
    <w:rsid w:val="5007A519"/>
    <w:rsid w:val="50344227"/>
    <w:rsid w:val="50967FA8"/>
    <w:rsid w:val="50A9B3B8"/>
    <w:rsid w:val="50C63C3D"/>
    <w:rsid w:val="50E75457"/>
    <w:rsid w:val="50F42D1E"/>
    <w:rsid w:val="510FCBEE"/>
    <w:rsid w:val="5132EE44"/>
    <w:rsid w:val="51441D7E"/>
    <w:rsid w:val="51629D05"/>
    <w:rsid w:val="520632CC"/>
    <w:rsid w:val="520CBDDB"/>
    <w:rsid w:val="524F1A39"/>
    <w:rsid w:val="527D0956"/>
    <w:rsid w:val="52DC9F7D"/>
    <w:rsid w:val="53083079"/>
    <w:rsid w:val="538629C0"/>
    <w:rsid w:val="53B43326"/>
    <w:rsid w:val="541F2ACA"/>
    <w:rsid w:val="542BB821"/>
    <w:rsid w:val="544E4827"/>
    <w:rsid w:val="547683E3"/>
    <w:rsid w:val="54AF44C3"/>
    <w:rsid w:val="54D51212"/>
    <w:rsid w:val="54E373E3"/>
    <w:rsid w:val="54FB6D50"/>
    <w:rsid w:val="55401267"/>
    <w:rsid w:val="55A1E727"/>
    <w:rsid w:val="55B944A4"/>
    <w:rsid w:val="55F322E8"/>
    <w:rsid w:val="56295D27"/>
    <w:rsid w:val="564424B8"/>
    <w:rsid w:val="56656BEA"/>
    <w:rsid w:val="56ED8C39"/>
    <w:rsid w:val="56EED9FF"/>
    <w:rsid w:val="574905DC"/>
    <w:rsid w:val="5774019A"/>
    <w:rsid w:val="57918E78"/>
    <w:rsid w:val="57B0CF6F"/>
    <w:rsid w:val="57EAFCEE"/>
    <w:rsid w:val="57F254BD"/>
    <w:rsid w:val="5833873E"/>
    <w:rsid w:val="584F450D"/>
    <w:rsid w:val="5874E2A0"/>
    <w:rsid w:val="5888BFDA"/>
    <w:rsid w:val="58E193D1"/>
    <w:rsid w:val="5901BC45"/>
    <w:rsid w:val="593FD077"/>
    <w:rsid w:val="59CC475A"/>
    <w:rsid w:val="59EEF641"/>
    <w:rsid w:val="5A106B67"/>
    <w:rsid w:val="5A71C155"/>
    <w:rsid w:val="5A785C81"/>
    <w:rsid w:val="5AC9E7AB"/>
    <w:rsid w:val="5ADB9329"/>
    <w:rsid w:val="5AED5AE0"/>
    <w:rsid w:val="5BD3A62C"/>
    <w:rsid w:val="5C13782A"/>
    <w:rsid w:val="5C73A344"/>
    <w:rsid w:val="5CB1C728"/>
    <w:rsid w:val="5CB86233"/>
    <w:rsid w:val="5CBDB2A9"/>
    <w:rsid w:val="5D043796"/>
    <w:rsid w:val="5D7C934B"/>
    <w:rsid w:val="5D96CFE9"/>
    <w:rsid w:val="5DAD14E6"/>
    <w:rsid w:val="5DBAA084"/>
    <w:rsid w:val="5DE28125"/>
    <w:rsid w:val="5DF3E561"/>
    <w:rsid w:val="5E3712CD"/>
    <w:rsid w:val="5E5CC265"/>
    <w:rsid w:val="5E7BA242"/>
    <w:rsid w:val="5E8DC855"/>
    <w:rsid w:val="5EC3D0C2"/>
    <w:rsid w:val="5F17F64E"/>
    <w:rsid w:val="5F2C95B3"/>
    <w:rsid w:val="5F55FCD1"/>
    <w:rsid w:val="5FF3ABBA"/>
    <w:rsid w:val="60113E4F"/>
    <w:rsid w:val="601E0CF6"/>
    <w:rsid w:val="603F5A37"/>
    <w:rsid w:val="60B10036"/>
    <w:rsid w:val="60BD84AC"/>
    <w:rsid w:val="60C24DFC"/>
    <w:rsid w:val="60D4E84A"/>
    <w:rsid w:val="612861CD"/>
    <w:rsid w:val="61A30744"/>
    <w:rsid w:val="61B3F686"/>
    <w:rsid w:val="61CD7A31"/>
    <w:rsid w:val="61D128C1"/>
    <w:rsid w:val="61D7733C"/>
    <w:rsid w:val="6220D83E"/>
    <w:rsid w:val="6247B0A6"/>
    <w:rsid w:val="63101F51"/>
    <w:rsid w:val="632D7391"/>
    <w:rsid w:val="635C00E4"/>
    <w:rsid w:val="6363EC47"/>
    <w:rsid w:val="6384E974"/>
    <w:rsid w:val="63D9C61B"/>
    <w:rsid w:val="64108A9E"/>
    <w:rsid w:val="6532F005"/>
    <w:rsid w:val="65444160"/>
    <w:rsid w:val="656356EF"/>
    <w:rsid w:val="6572025F"/>
    <w:rsid w:val="659D28B6"/>
    <w:rsid w:val="65D117F7"/>
    <w:rsid w:val="65F81D29"/>
    <w:rsid w:val="6605ECBB"/>
    <w:rsid w:val="66116303"/>
    <w:rsid w:val="666E0C1D"/>
    <w:rsid w:val="668F0B51"/>
    <w:rsid w:val="66AD0158"/>
    <w:rsid w:val="66C6911B"/>
    <w:rsid w:val="66DBFE7B"/>
    <w:rsid w:val="670937A7"/>
    <w:rsid w:val="672E629A"/>
    <w:rsid w:val="673B5DC0"/>
    <w:rsid w:val="67653C06"/>
    <w:rsid w:val="67EB39E7"/>
    <w:rsid w:val="6806314A"/>
    <w:rsid w:val="683CD33B"/>
    <w:rsid w:val="68E65D67"/>
    <w:rsid w:val="68F26188"/>
    <w:rsid w:val="6902C1C3"/>
    <w:rsid w:val="69207EB6"/>
    <w:rsid w:val="692921BD"/>
    <w:rsid w:val="69EA237B"/>
    <w:rsid w:val="69F5D172"/>
    <w:rsid w:val="6A4B7A85"/>
    <w:rsid w:val="6A5FB969"/>
    <w:rsid w:val="6A73D9CA"/>
    <w:rsid w:val="6A8789A4"/>
    <w:rsid w:val="6A8A9387"/>
    <w:rsid w:val="6A8D40BB"/>
    <w:rsid w:val="6B12A8A1"/>
    <w:rsid w:val="6B4B524F"/>
    <w:rsid w:val="6B66A1D2"/>
    <w:rsid w:val="6B7024FB"/>
    <w:rsid w:val="6B987D44"/>
    <w:rsid w:val="6BDFE1AA"/>
    <w:rsid w:val="6C064058"/>
    <w:rsid w:val="6C194628"/>
    <w:rsid w:val="6C1A4EEB"/>
    <w:rsid w:val="6C4E3B06"/>
    <w:rsid w:val="6CBEC1DB"/>
    <w:rsid w:val="6CD0306C"/>
    <w:rsid w:val="6D191A35"/>
    <w:rsid w:val="6D2AD227"/>
    <w:rsid w:val="6D2C40B7"/>
    <w:rsid w:val="6D494D06"/>
    <w:rsid w:val="6D8FCFD0"/>
    <w:rsid w:val="6DBA8D59"/>
    <w:rsid w:val="6DF50AFC"/>
    <w:rsid w:val="6E67CAC2"/>
    <w:rsid w:val="6E8E0B2A"/>
    <w:rsid w:val="6EFAFE0E"/>
    <w:rsid w:val="6F3DCD15"/>
    <w:rsid w:val="6F5297F4"/>
    <w:rsid w:val="6F65C24C"/>
    <w:rsid w:val="6FB831FC"/>
    <w:rsid w:val="6FC242C7"/>
    <w:rsid w:val="6FE93F8F"/>
    <w:rsid w:val="7058776E"/>
    <w:rsid w:val="7065F21E"/>
    <w:rsid w:val="7071DE7E"/>
    <w:rsid w:val="709666D3"/>
    <w:rsid w:val="70B48CA3"/>
    <w:rsid w:val="70E55113"/>
    <w:rsid w:val="71007A86"/>
    <w:rsid w:val="7132443D"/>
    <w:rsid w:val="7152EF2E"/>
    <w:rsid w:val="7165E67B"/>
    <w:rsid w:val="716B12F8"/>
    <w:rsid w:val="71746DF4"/>
    <w:rsid w:val="725F8E5C"/>
    <w:rsid w:val="72D760F9"/>
    <w:rsid w:val="73094DE9"/>
    <w:rsid w:val="730CF1A6"/>
    <w:rsid w:val="7310EEA4"/>
    <w:rsid w:val="7341613F"/>
    <w:rsid w:val="73819A18"/>
    <w:rsid w:val="73C337F2"/>
    <w:rsid w:val="73EA5FE9"/>
    <w:rsid w:val="7466804F"/>
    <w:rsid w:val="747F2E76"/>
    <w:rsid w:val="749F6562"/>
    <w:rsid w:val="74C80689"/>
    <w:rsid w:val="75C1C4E4"/>
    <w:rsid w:val="75D14DA6"/>
    <w:rsid w:val="75FC97E0"/>
    <w:rsid w:val="75FE79DD"/>
    <w:rsid w:val="76138C69"/>
    <w:rsid w:val="76224CD3"/>
    <w:rsid w:val="76272DA0"/>
    <w:rsid w:val="7647F433"/>
    <w:rsid w:val="7668410C"/>
    <w:rsid w:val="766A4589"/>
    <w:rsid w:val="76786A89"/>
    <w:rsid w:val="76E3ED85"/>
    <w:rsid w:val="77183253"/>
    <w:rsid w:val="772C293B"/>
    <w:rsid w:val="778B1136"/>
    <w:rsid w:val="77F1C2E6"/>
    <w:rsid w:val="78110F16"/>
    <w:rsid w:val="782B144B"/>
    <w:rsid w:val="783D3D12"/>
    <w:rsid w:val="7860D3A9"/>
    <w:rsid w:val="78A57E21"/>
    <w:rsid w:val="78E8DDB5"/>
    <w:rsid w:val="78EBAD75"/>
    <w:rsid w:val="79412F53"/>
    <w:rsid w:val="7946DA99"/>
    <w:rsid w:val="7989CBC0"/>
    <w:rsid w:val="79FC497A"/>
    <w:rsid w:val="79FDF77F"/>
    <w:rsid w:val="7A13B76A"/>
    <w:rsid w:val="7A2D352E"/>
    <w:rsid w:val="7A6EF7E6"/>
    <w:rsid w:val="7A8BE7AB"/>
    <w:rsid w:val="7A92E03B"/>
    <w:rsid w:val="7A945020"/>
    <w:rsid w:val="7AE01889"/>
    <w:rsid w:val="7AEA8B95"/>
    <w:rsid w:val="7B262488"/>
    <w:rsid w:val="7B687E42"/>
    <w:rsid w:val="7B88D660"/>
    <w:rsid w:val="7B97FD59"/>
    <w:rsid w:val="7BBFD980"/>
    <w:rsid w:val="7BC6F8A7"/>
    <w:rsid w:val="7BDEE0BB"/>
    <w:rsid w:val="7BE5D667"/>
    <w:rsid w:val="7BE60F89"/>
    <w:rsid w:val="7C1A4C22"/>
    <w:rsid w:val="7C3D9092"/>
    <w:rsid w:val="7D1BB783"/>
    <w:rsid w:val="7D23DA76"/>
    <w:rsid w:val="7D2497C9"/>
    <w:rsid w:val="7DDB0953"/>
    <w:rsid w:val="7DF20857"/>
    <w:rsid w:val="7E04DD5C"/>
    <w:rsid w:val="7E4AA980"/>
    <w:rsid w:val="7E61DAE3"/>
    <w:rsid w:val="7E7B733D"/>
    <w:rsid w:val="7F1B4BA8"/>
    <w:rsid w:val="7F658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A504E"/>
  <w15:docId w15:val="{C992EA52-E8A1-4693-9147-4331BAF8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147"/>
    <w:pPr>
      <w:spacing w:before="200"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83C85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3C85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83C85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3C85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3C85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3C85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3C85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3C8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3C8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C85"/>
  </w:style>
  <w:style w:type="paragraph" w:styleId="Rodap">
    <w:name w:val="footer"/>
    <w:basedOn w:val="Normal"/>
    <w:link w:val="RodapChar"/>
    <w:uiPriority w:val="99"/>
    <w:unhideWhenUsed/>
    <w:rsid w:val="00883C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C85"/>
  </w:style>
  <w:style w:type="paragraph" w:styleId="Textodebalo">
    <w:name w:val="Balloon Text"/>
    <w:basedOn w:val="Normal"/>
    <w:link w:val="TextodebaloChar"/>
    <w:uiPriority w:val="99"/>
    <w:semiHidden/>
    <w:unhideWhenUsed/>
    <w:rsid w:val="00883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83C85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uiPriority w:val="9"/>
    <w:rsid w:val="00883C85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link w:val="Ttulo2"/>
    <w:uiPriority w:val="9"/>
    <w:rsid w:val="00883C85"/>
    <w:rPr>
      <w:caps/>
      <w:spacing w:val="15"/>
      <w:shd w:val="clear" w:color="auto" w:fill="DBE5F1"/>
    </w:rPr>
  </w:style>
  <w:style w:type="character" w:customStyle="1" w:styleId="Ttulo3Char">
    <w:name w:val="Título 3 Char"/>
    <w:link w:val="Ttulo3"/>
    <w:uiPriority w:val="9"/>
    <w:rsid w:val="00883C85"/>
    <w:rPr>
      <w:caps/>
      <w:color w:val="243F60"/>
      <w:spacing w:val="15"/>
    </w:rPr>
  </w:style>
  <w:style w:type="character" w:customStyle="1" w:styleId="Ttulo4Char">
    <w:name w:val="Título 4 Char"/>
    <w:link w:val="Ttulo4"/>
    <w:uiPriority w:val="9"/>
    <w:semiHidden/>
    <w:rsid w:val="00883C85"/>
    <w:rPr>
      <w:caps/>
      <w:color w:val="365F91"/>
      <w:spacing w:val="10"/>
    </w:rPr>
  </w:style>
  <w:style w:type="character" w:customStyle="1" w:styleId="Ttulo5Char">
    <w:name w:val="Título 5 Char"/>
    <w:link w:val="Ttulo5"/>
    <w:uiPriority w:val="9"/>
    <w:semiHidden/>
    <w:rsid w:val="00883C85"/>
    <w:rPr>
      <w:caps/>
      <w:color w:val="365F91"/>
      <w:spacing w:val="10"/>
    </w:rPr>
  </w:style>
  <w:style w:type="character" w:customStyle="1" w:styleId="Ttulo6Char">
    <w:name w:val="Título 6 Char"/>
    <w:link w:val="Ttulo6"/>
    <w:uiPriority w:val="9"/>
    <w:semiHidden/>
    <w:rsid w:val="00883C85"/>
    <w:rPr>
      <w:caps/>
      <w:color w:val="365F91"/>
      <w:spacing w:val="10"/>
    </w:rPr>
  </w:style>
  <w:style w:type="character" w:customStyle="1" w:styleId="Ttulo7Char">
    <w:name w:val="Título 7 Char"/>
    <w:link w:val="Ttulo7"/>
    <w:uiPriority w:val="9"/>
    <w:semiHidden/>
    <w:rsid w:val="00883C85"/>
    <w:rPr>
      <w:caps/>
      <w:color w:val="365F91"/>
      <w:spacing w:val="10"/>
    </w:rPr>
  </w:style>
  <w:style w:type="character" w:customStyle="1" w:styleId="Ttulo8Char">
    <w:name w:val="Título 8 Char"/>
    <w:link w:val="Ttulo8"/>
    <w:uiPriority w:val="9"/>
    <w:semiHidden/>
    <w:rsid w:val="00883C85"/>
    <w:rPr>
      <w:caps/>
      <w:spacing w:val="10"/>
      <w:sz w:val="18"/>
      <w:szCs w:val="18"/>
    </w:rPr>
  </w:style>
  <w:style w:type="character" w:customStyle="1" w:styleId="Ttulo9Char">
    <w:name w:val="Título 9 Char"/>
    <w:link w:val="Ttulo9"/>
    <w:uiPriority w:val="9"/>
    <w:semiHidden/>
    <w:rsid w:val="00883C85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83C85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83C85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883C85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3C85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har">
    <w:name w:val="Subtítulo Char"/>
    <w:link w:val="Subttulo"/>
    <w:uiPriority w:val="11"/>
    <w:rsid w:val="00883C85"/>
    <w:rPr>
      <w:caps/>
      <w:color w:val="595959"/>
      <w:spacing w:val="10"/>
      <w:sz w:val="24"/>
      <w:szCs w:val="24"/>
    </w:rPr>
  </w:style>
  <w:style w:type="character" w:styleId="Forte">
    <w:name w:val="Strong"/>
    <w:uiPriority w:val="22"/>
    <w:qFormat/>
    <w:rsid w:val="00883C85"/>
    <w:rPr>
      <w:b/>
      <w:bCs/>
    </w:rPr>
  </w:style>
  <w:style w:type="character" w:styleId="nfase">
    <w:name w:val="Emphasis"/>
    <w:uiPriority w:val="20"/>
    <w:qFormat/>
    <w:rsid w:val="00883C8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883C85"/>
    <w:pPr>
      <w:spacing w:before="0" w:after="0" w:line="240" w:lineRule="auto"/>
    </w:pPr>
  </w:style>
  <w:style w:type="character" w:customStyle="1" w:styleId="SemEspaamentoChar">
    <w:name w:val="Sem Espaçamento Char"/>
    <w:link w:val="SemEspaamento"/>
    <w:uiPriority w:val="1"/>
    <w:rsid w:val="00883C85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883C8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883C85"/>
    <w:rPr>
      <w:i/>
      <w:iCs/>
    </w:rPr>
  </w:style>
  <w:style w:type="character" w:customStyle="1" w:styleId="CitaoChar">
    <w:name w:val="Citação Char"/>
    <w:link w:val="Citao"/>
    <w:uiPriority w:val="29"/>
    <w:rsid w:val="00883C85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3C85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883C85"/>
    <w:rPr>
      <w:i/>
      <w:iCs/>
      <w:color w:val="4F81BD"/>
      <w:sz w:val="20"/>
      <w:szCs w:val="20"/>
    </w:rPr>
  </w:style>
  <w:style w:type="character" w:styleId="nfaseSutil">
    <w:name w:val="Subtle Emphasis"/>
    <w:uiPriority w:val="19"/>
    <w:qFormat/>
    <w:rsid w:val="00883C85"/>
    <w:rPr>
      <w:i/>
      <w:iCs/>
      <w:color w:val="243F60"/>
    </w:rPr>
  </w:style>
  <w:style w:type="character" w:styleId="nfaseIntensa">
    <w:name w:val="Intense Emphasis"/>
    <w:uiPriority w:val="21"/>
    <w:qFormat/>
    <w:rsid w:val="00883C8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883C85"/>
    <w:rPr>
      <w:b/>
      <w:bCs/>
      <w:color w:val="4F81BD"/>
    </w:rPr>
  </w:style>
  <w:style w:type="character" w:styleId="RefernciaIntensa">
    <w:name w:val="Intense Reference"/>
    <w:uiPriority w:val="32"/>
    <w:qFormat/>
    <w:rsid w:val="00883C8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883C85"/>
    <w:rPr>
      <w:b/>
      <w:bCs/>
      <w:i/>
      <w:iCs/>
      <w:spacing w:val="9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83C85"/>
    <w:pPr>
      <w:outlineLvl w:val="9"/>
    </w:pPr>
    <w:rPr>
      <w:lang w:bidi="en-US"/>
    </w:rPr>
  </w:style>
  <w:style w:type="table" w:styleId="Tabelacomgrade">
    <w:name w:val="Table Grid"/>
    <w:basedOn w:val="Tabelanormal"/>
    <w:uiPriority w:val="59"/>
    <w:rsid w:val="00883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">
    <w:name w:val="Label"/>
    <w:basedOn w:val="Normal"/>
    <w:qFormat/>
    <w:rsid w:val="000D35C5"/>
    <w:pPr>
      <w:spacing w:before="40" w:after="20" w:line="240" w:lineRule="auto"/>
    </w:pPr>
    <w:rPr>
      <w:rFonts w:eastAsia="Calibri"/>
      <w:b/>
      <w:color w:val="262626"/>
      <w:szCs w:val="22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B7B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BDB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BD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B7B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B7BDB"/>
    <w:rPr>
      <w:b/>
      <w:bCs/>
      <w:lang w:eastAsia="en-US"/>
    </w:rPr>
  </w:style>
  <w:style w:type="character" w:styleId="Hyperlink">
    <w:name w:val="Hyperlink"/>
    <w:basedOn w:val="Fontepargpadro"/>
    <w:uiPriority w:val="99"/>
    <w:unhideWhenUsed/>
    <w:rsid w:val="00EB5A3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5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igma.com/file/wz8y2qlfuUmJ7YcXsUcwKz/Qualitor%2B-2021%2F22?node-id=7448%3A2968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igma.com/file/wz8y2qlfuUmJ7YcXsUcwKz/Qualitor%2B-2021%2F22?node-id=7319%3A2639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orges\Downloads\especific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529436C84C4A4D8C04EDEBDFE6062F" ma:contentTypeVersion="13" ma:contentTypeDescription="Crie um novo documento." ma:contentTypeScope="" ma:versionID="0312a5de773d53e2e5dac9494678889b">
  <xsd:schema xmlns:xsd="http://www.w3.org/2001/XMLSchema" xmlns:xs="http://www.w3.org/2001/XMLSchema" xmlns:p="http://schemas.microsoft.com/office/2006/metadata/properties" xmlns:ns3="eeb55181-4880-417a-81e1-b5306eab3318" xmlns:ns4="1a23efb3-ae36-49a9-a365-1849c5d8cfc5" targetNamespace="http://schemas.microsoft.com/office/2006/metadata/properties" ma:root="true" ma:fieldsID="7c6f09538802615686a502461d89db23" ns3:_="" ns4:_="">
    <xsd:import namespace="eeb55181-4880-417a-81e1-b5306eab3318"/>
    <xsd:import namespace="1a23efb3-ae36-49a9-a365-1849c5d8cf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55181-4880-417a-81e1-b5306eab3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3efb3-ae36-49a9-a365-1849c5d8c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60EFB-AEC0-4AFC-B093-C8EA06424FC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C50BC41-9A5B-4B82-8C8C-CF27E971F6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50D8F4A-0B2E-4F0D-96ED-541405843C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B5944A-80CB-474C-B1F7-9EF71B7A3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55181-4880-417a-81e1-b5306eab3318"/>
    <ds:schemaRef ds:uri="1a23efb3-ae36-49a9-a365-1849c5d8c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especificacao.dotx</Template>
  <TotalTime>8</TotalTime>
  <Pages>2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implementação de software</vt:lpstr>
    </vt:vector>
  </TitlesOfParts>
  <Company>Constat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implementação de software</dc:title>
  <dc:subject/>
  <dc:creator>Marco A. Borges</dc:creator>
  <cp:keywords/>
  <cp:lastModifiedBy>Marco A. Borges</cp:lastModifiedBy>
  <cp:revision>3</cp:revision>
  <dcterms:created xsi:type="dcterms:W3CDTF">2022-06-06T14:32:00Z</dcterms:created>
  <dcterms:modified xsi:type="dcterms:W3CDTF">2022-06-06T14:39:00Z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0x010100B7529436C84C4A4D8C04EDEBDFE6062F</vt:lpwstr>
  </property>
</Properties>
</file>